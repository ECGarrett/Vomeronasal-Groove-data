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264" w:type="dxa"/>
        <w:tblLook w:val="04A0" w:firstRow="1" w:lastRow="0" w:firstColumn="1" w:lastColumn="0" w:noHBand="0" w:noVBand="1"/>
      </w:tblPr>
      <w:tblGrid>
        <w:gridCol w:w="1797"/>
        <w:gridCol w:w="966"/>
        <w:gridCol w:w="1169"/>
        <w:gridCol w:w="899"/>
        <w:gridCol w:w="1116"/>
        <w:gridCol w:w="976"/>
        <w:gridCol w:w="606"/>
        <w:gridCol w:w="587"/>
        <w:gridCol w:w="606"/>
        <w:gridCol w:w="630"/>
        <w:gridCol w:w="630"/>
        <w:gridCol w:w="676"/>
        <w:gridCol w:w="606"/>
      </w:tblGrid>
      <w:tr w:rsidR="007F775B" w:rsidRPr="00425EBB" w14:paraId="7333EF16" w14:textId="0078AAD4" w:rsidTr="00467B2A">
        <w:trPr>
          <w:trHeight w:val="450"/>
        </w:trPr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56A148" w14:textId="79D5238D" w:rsidR="007F775B" w:rsidRPr="00425EBB" w:rsidRDefault="007F775B" w:rsidP="000D27A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Taxon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62C88" w14:textId="77777777" w:rsidR="007F775B" w:rsidRPr="00425EBB" w:rsidRDefault="007F775B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Testes volume(g)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75478" w14:textId="7DDAECC4" w:rsidR="007F775B" w:rsidRPr="00425EBB" w:rsidRDefault="007F775B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Body mass(g)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04B1F" w14:textId="77777777" w:rsidR="007F775B" w:rsidRPr="00425EBB" w:rsidRDefault="007F775B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Ref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EFA884" w14:textId="3FCDD4C8" w:rsidR="007F775B" w:rsidRDefault="007F775B" w:rsidP="007E0CA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VNGL(mm)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5894E8" w14:textId="3FDB9BAA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HBL(mm)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3F238E" w14:textId="46F3D4FA" w:rsidR="007F775B" w:rsidRPr="00425EBB" w:rsidRDefault="007F775B" w:rsidP="00425EB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Ref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ADC0A" w14:textId="77777777" w:rsidR="007F775B" w:rsidRPr="00425EBB" w:rsidRDefault="007F775B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AC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84BEA" w14:textId="77777777" w:rsidR="007F775B" w:rsidRPr="00425EBB" w:rsidRDefault="007F775B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Ref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C007A" w14:textId="77777777" w:rsidR="007F775B" w:rsidRPr="00425EBB" w:rsidRDefault="007F775B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MVS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B107B" w14:textId="77777777" w:rsidR="007F775B" w:rsidRPr="00425EBB" w:rsidRDefault="007F775B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Ref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516DFF" w14:textId="68254EE0" w:rsidR="007F775B" w:rsidRPr="00425EBB" w:rsidRDefault="007F775B" w:rsidP="00A018D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3E3B18" w14:textId="0C31D95F" w:rsidR="007F775B" w:rsidRPr="00425EBB" w:rsidRDefault="007F775B" w:rsidP="00A018D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Ref</w:t>
            </w:r>
          </w:p>
        </w:tc>
      </w:tr>
      <w:tr w:rsidR="007F775B" w:rsidRPr="00425EBB" w14:paraId="5CE21AFF" w14:textId="5E6DC469" w:rsidTr="00467B2A">
        <w:trPr>
          <w:trHeight w:val="34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6805DF" w14:textId="24D29F3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Avahi laniger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5FE9F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2.09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605F6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130.00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F6CEF" w14:textId="3D140C6E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&lt;EndNote&gt;&lt;Cite&gt;&lt;Author&gt;Glander&lt;/Author&gt;&lt;Year&gt;1992&lt;/Year&gt;&lt;RecNum&gt;145&lt;/RecNum&gt;&lt;DisplayText&gt;[1]&lt;/DisplayText&gt;&lt;record&gt;&lt;rec-number&gt;145&lt;/rec-number&gt;&lt;foreign-keys&gt;&lt;key app="EN" db-id="2fe2ztaw8d0rs7ezrs6pes2dre2tzwe2wxr9" timestamp="1696015643"&gt;145&lt;/key&gt;&lt;/foreign-keys&gt;&lt;ref-type name="Journal Article"&gt;17&lt;/ref-type&gt;&lt;contributors&gt;&lt;authors&gt;&lt;author&gt;Glander, K. E.&lt;/author&gt;&lt;author&gt;Wright, P. C.&lt;/author&gt;&lt;author&gt;Daniels, P. S.&lt;/author&gt;&lt;author&gt;Merenlender, A. M.&lt;/author&gt;&lt;/authors&gt;&lt;/contributors&gt;&lt;titles&gt;&lt;title&gt;Morphometrics of testicle size of rain forest lemur species from southeastern Madagascar&lt;/title&gt;&lt;secondary-title&gt;Journal of human evolution&lt;/secondary-title&gt;&lt;/titles&gt;&lt;periodical&gt;&lt;full-title&gt;Journal of human evolution&lt;/full-title&gt;&lt;/periodical&gt;&lt;pages&gt;1-17&lt;/pages&gt;&lt;volume&gt;22&lt;/volume&gt;&lt;dates&gt;&lt;year&gt;1992&lt;/year&gt;&lt;/dates&gt;&lt;urls&gt;&lt;/urls&gt;&lt;/record&gt;&lt;/Cite&gt;&lt;/EndNote&gt;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 w:rsidRPr="00425EBB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7E7D95D" w14:textId="1CEACE86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3.69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2DA610" w14:textId="1320AF0A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8279E9" w14:textId="47F4966B" w:rsidR="007F775B" w:rsidRPr="00425EBB" w:rsidRDefault="007F775B" w:rsidP="00A16D1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&lt;EndNote&gt;&lt;Cite&gt;&lt;Author&gt;Nowak&lt;/Author&gt;&lt;Year&gt;1991&lt;/Year&gt;&lt;RecNum&gt;324&lt;/RecNum&gt;&lt;DisplayText&gt;[2]&lt;/DisplayText&gt;&lt;record&gt;&lt;rec-number&gt;324&lt;/rec-number&gt;&lt;foreign-keys&gt;&lt;key app="EN" db-id="2fe2ztaw8d0rs7ezrs6pes2dre2tzwe2wxr9" timestamp="1716916664"&gt;324&lt;/key&gt;&lt;/foreign-keys&gt;&lt;ref-type name="Book"&gt;6&lt;/ref-type&gt;&lt;contributors&gt;&lt;authors&gt;&lt;author&gt;Nowak, R. M.&lt;/author&gt;&lt;/authors&gt;&lt;/contributors&gt;&lt;titles&gt;&lt;title&gt;Walker’s Mammals of the World&lt;/title&gt;&lt;/titles&gt;&lt;volume&gt;1 and 2&lt;/volume&gt;&lt;dates&gt;&lt;year&gt;1991&lt;/year&gt;&lt;/dates&gt;&lt;publisher&gt;Johns Hopkins University Press&lt;/publisher&gt;&lt;urls&gt;&lt;/urls&gt;&lt;/record&gt;&lt;/Cite&gt;&lt;/EndNote&gt;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142D4" w14:textId="77777777" w:rsidR="007F775B" w:rsidRPr="00425EBB" w:rsidRDefault="007F775B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D9AA6" w14:textId="473F349D" w:rsidR="007F775B" w:rsidRPr="00425EBB" w:rsidRDefault="007F775B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&lt;EndNote&gt;&lt;Cite&gt;&lt;Author&gt;Harcourt&lt;/Author&gt;&lt;Year&gt;1991&lt;/Year&gt;&lt;RecNum&gt;124&lt;/RecNum&gt;&lt;DisplayText&gt;[3]&lt;/DisplayText&gt;&lt;record&gt;&lt;rec-number&gt;124&lt;/rec-number&gt;&lt;foreign-keys&gt;&lt;key app="EN" db-id="2fe2ztaw8d0rs7ezrs6pes2dre2tzwe2wxr9" timestamp="1695054015"&gt;124&lt;/key&gt;&lt;/foreign-keys&gt;&lt;ref-type name="Journal Article"&gt;17&lt;/ref-type&gt;&lt;contributors&gt;&lt;authors&gt;&lt;author&gt;Harcourt, C.&lt;/author&gt;&lt;/authors&gt;&lt;/contributors&gt;&lt;titles&gt;&lt;title&gt;&lt;style face="normal" font="default" size="100%"&gt;Diet and behavior of a nocturnal lemur, &lt;/style&gt;&lt;style face="italic" font="default" size="100%"&gt;Avahi laniger&lt;/style&gt;&lt;style face="normal" font="default" size="100%"&gt;, in the wild. &lt;/style&gt;&lt;/title&gt;&lt;secondary-title&gt;Journal of the Zoological Society  of London&lt;/secondary-title&gt;&lt;/titles&gt;&lt;periodical&gt;&lt;full-title&gt;Journal of the Zoological Society  of London&lt;/full-title&gt;&lt;/periodical&gt;&lt;pages&gt;667-674&lt;/pages&gt;&lt;volume&gt;223&lt;/volume&gt;&lt;dates&gt;&lt;year&gt;1991&lt;/year&gt;&lt;/dates&gt;&lt;urls&gt;&lt;/urls&gt;&lt;/record&gt;&lt;/Cite&gt;&lt;/EndNote&gt;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A2D59" w14:textId="77777777" w:rsidR="007F775B" w:rsidRPr="00425EBB" w:rsidRDefault="007F775B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A9490" w14:textId="15FE86C5" w:rsidR="007F775B" w:rsidRPr="00425EBB" w:rsidRDefault="007F775B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&lt;EndNote&gt;&lt;Cite&gt;&lt;Author&gt;Veilleux&lt;/Author&gt;&lt;Year&gt;2014&lt;/Year&gt;&lt;RecNum&gt;143&lt;/RecNum&gt;&lt;DisplayText&gt;[4]&lt;/DisplayText&gt;&lt;record&gt;&lt;rec-number&gt;143&lt;/rec-number&gt;&lt;foreign-keys&gt;&lt;key app="EN" db-id="2fe2ztaw8d0rs7ezrs6pes2dre2tzwe2wxr9" timestamp="1696013178"&gt;143&lt;/key&gt;&lt;/foreign-keys&gt;&lt;ref-type name="Journal Article"&gt;17&lt;/ref-type&gt;&lt;contributors&gt;&lt;authors&gt;&lt;author&gt;Veilleux, C. C.&lt;/author&gt;&lt;author&gt;Jacobs, R. L.&lt;/author&gt;&lt;author&gt;Cummings, M. E.&lt;/author&gt;&lt;author&gt;Louis, E. E.&lt;/author&gt;&lt;author&gt;Bolnick, D. A.&lt;/author&gt;&lt;/authors&gt;&lt;/contributors&gt;&lt;titles&gt;&lt;title&gt;Opsin genes and visual ecology in a nocturnal folivorous lemur&lt;/title&gt;&lt;secondary-title&gt;Int J Primatol&lt;/secondary-title&gt;&lt;/titles&gt;&lt;periodical&gt;&lt;full-title&gt;Int J Primatol&lt;/full-title&gt;&lt;/periodical&gt;&lt;pages&gt;1-20&lt;/pages&gt;&lt;dates&gt;&lt;year&gt;2014&lt;/year&gt;&lt;/dates&gt;&lt;urls&gt;&lt;/urls&gt;&lt;/record&gt;&lt;/Cite&gt;&lt;/EndNote&gt;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B1FA049" w14:textId="1D735D56" w:rsidR="007F775B" w:rsidRPr="00425EBB" w:rsidRDefault="007F775B" w:rsidP="002808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Paired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14DA6E" w14:textId="641B7956" w:rsidR="007F775B" w:rsidRPr="00425EBB" w:rsidRDefault="007F775B" w:rsidP="002808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&lt;EndNote&gt;&lt;Cite&gt;&lt;Author&gt;Harcourt&lt;/Author&gt;&lt;Year&gt;1994&lt;/Year&gt;&lt;RecNum&gt;321&lt;/RecNum&gt;&lt;DisplayText&gt;[5]&lt;/DisplayText&gt;&lt;record&gt;&lt;rec-number&gt;321&lt;/rec-number&gt;&lt;foreign-keys&gt;&lt;key app="EN" db-id="2fe2ztaw8d0rs7ezrs6pes2dre2tzwe2wxr9" timestamp="1716906458"&gt;321&lt;/key&gt;&lt;/foreign-keys&gt;&lt;ref-type name="Journal Article"&gt;17&lt;/ref-type&gt;&lt;contributors&gt;&lt;authors&gt;&lt;author&gt;Harcourt, A. H.&lt;/author&gt;&lt;author&gt;Gardiner, J.&lt;/author&gt;&lt;/authors&gt;&lt;/contributors&gt;&lt;titles&gt;&lt;title&gt;Sexual Selection and Genital Anatomy of Male Primates&lt;/title&gt;&lt;secondary-title&gt;Proc. R. Soc. Lond. B&lt;/secondary-title&gt;&lt;/titles&gt;&lt;periodical&gt;&lt;full-title&gt;Proc. R. Soc. Lond. B&lt;/full-title&gt;&lt;/periodical&gt;&lt;pages&gt;47-53&lt;/pages&gt;&lt;volume&gt;255&lt;/volume&gt;&lt;dates&gt;&lt;year&gt;1994&lt;/year&gt;&lt;/dates&gt;&lt;urls&gt;&lt;/urls&gt;&lt;/record&gt;&lt;/Cite&gt;&lt;/EndNote&gt;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3B0E0A94" w14:textId="1F0C8DDF" w:rsidTr="00467B2A">
        <w:trPr>
          <w:trHeight w:val="34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9329BCD" w14:textId="1A414726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Cheirogaleus major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FE847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2.30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EDFB6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340.00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8FC84" w14:textId="563DB4B9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&lt;EndNote&gt;&lt;Cite&gt;&lt;Author&gt;Harcourt&lt;/Author&gt;&lt;Year&gt;1995&lt;/Year&gt;&lt;RecNum&gt;106&lt;/RecNum&gt;&lt;DisplayText&gt;[6]&lt;/DisplayText&gt;&lt;record&gt;&lt;rec-number&gt;106&lt;/rec-number&gt;&lt;foreign-keys&gt;&lt;key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A612C3" w14:textId="57418263" w:rsidR="007F775B" w:rsidRPr="00A16D13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9.86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8AD843" w14:textId="448AB09B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16D1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238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0413F7" w14:textId="47E2A962" w:rsidR="007F775B" w:rsidRPr="00425EBB" w:rsidRDefault="007F775B" w:rsidP="00A16D1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F7A3C" w14:textId="77777777" w:rsidR="007F775B" w:rsidRPr="00425EBB" w:rsidRDefault="007F775B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14150" w14:textId="2B90B515" w:rsidR="007F775B" w:rsidRPr="00425EBB" w:rsidRDefault="007F775B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&lt;EndNote&gt;&lt;Cite&gt;&lt;Author&gt;Bearder&lt;/Author&gt;&lt;Year&gt;1999&lt;/Year&gt;&lt;RecNum&gt;123&lt;/RecNum&gt;&lt;DisplayText&gt;[8]&lt;/DisplayText&gt;&lt;record&gt;&lt;rec-number&gt;123&lt;/rec-number&gt;&lt;foreign-keys&gt;&lt;key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62A2E" w14:textId="77777777" w:rsidR="007F775B" w:rsidRPr="00425EBB" w:rsidRDefault="007F775B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CCDC0" w14:textId="14AD3E58" w:rsidR="007F775B" w:rsidRPr="00425EBB" w:rsidRDefault="007F775B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&lt;EndNote&gt;&lt;Cite&gt;&lt;Author&gt;Veilleux&lt;/Author&gt;&lt;Year&gt;2013&lt;/Year&gt;&lt;RecNum&gt;169&lt;/RecNum&gt;&lt;DisplayText&gt;[9]&lt;/DisplayText&gt;&lt;record&gt;&lt;rec-number&gt;169&lt;/rec-number&gt;&lt;foreign-keys&gt;&lt;key app="EN" db-id="2fe2ztaw8d0rs7ezrs6pes2dre2tzwe2wxr9" timestamp="1696607915"&gt;169&lt;/key&gt;&lt;/foreign-keys&gt;&lt;ref-type name="Journal Article"&gt;17&lt;/ref-type&gt;&lt;contributors&gt;&lt;authors&gt;&lt;author&gt;Veilleux, C. C.&lt;/author&gt;&lt;author&gt;Louis, E. E.&lt;/author&gt;&lt;author&gt;Bolnick, D. A.&lt;/author&gt;&lt;/authors&gt;&lt;/contributors&gt;&lt;titles&gt;&lt;title&gt;Nocturnal light environments influence color vision and signatures of selection on the OPN1SW opsin gene in nocturnal lemurs&lt;/title&gt;&lt;secondary-title&gt;Molecular biology and evolution&lt;/secondary-title&gt;&lt;/titles&gt;&lt;periodical&gt;&lt;full-title&gt;Molecular biology and evolution&lt;/full-title&gt;&lt;/periodical&gt;&lt;pages&gt;1420-1437&lt;/pages&gt;&lt;volume&gt;30&lt;/volume&gt;&lt;number&gt;6&lt;/number&gt;&lt;dates&gt;&lt;year&gt;2013&lt;/year&gt;&lt;/dates&gt;&lt;urls&gt;&lt;/urls&gt;&lt;/record&gt;&lt;/Cite&gt;&lt;/EndNote&gt;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27D522" w14:textId="4E6D23EF" w:rsidR="007F775B" w:rsidRPr="00425EBB" w:rsidRDefault="007F775B" w:rsidP="002808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Paired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FAB6AAB" w14:textId="238D12EB" w:rsidR="007F775B" w:rsidRPr="00425EBB" w:rsidRDefault="007F775B" w:rsidP="002808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&lt;EndNote&gt;&lt;Cite&gt;&lt;Author&gt;Lahann&lt;/Author&gt;&lt;Year&gt;2007&lt;/Year&gt;&lt;RecNum&gt;244&lt;/RecNum&gt;&lt;DisplayText&gt;[10]&lt;/DisplayText&gt;&lt;record&gt;&lt;rec-number&gt;244&lt;/rec-number&gt;&lt;foreign-keys&gt;&lt;key app="EN" db-id="2fe2ztaw8d0rs7ezrs6pes2dre2tzwe2wxr9" timestamp="1706557385"&gt;244&lt;/key&gt;&lt;/foreign-keys&gt;&lt;ref-type name="Journal Article"&gt;17&lt;/ref-type&gt;&lt;contributors&gt;&lt;authors&gt;&lt;author&gt;Lahann, P.&lt;/author&gt;&lt;/authors&gt;&lt;/contributors&gt;&lt;titles&gt;&lt;title&gt;Feeding ecology and seed dispersal of sympatric cheirogaleid lemurs (Microcebus murinus, Cheirogaleus medius, Cheirogaleus major) in the littoral  rainforest of south-east Madagascar&lt;/title&gt;&lt;secondary-title&gt;J Zool&lt;/secondary-title&gt;&lt;/titles&gt;&lt;periodical&gt;&lt;full-title&gt;J Zool&lt;/full-title&gt;&lt;/periodical&gt;&lt;pages&gt;88-98&lt;/pages&gt;&lt;volume&gt;271&lt;/volume&gt;&lt;dates&gt;&lt;year&gt;2007&lt;/year&gt;&lt;/dates&gt;&lt;urls&gt;&lt;/urls&gt;&lt;/record&gt;&lt;/Cite&gt;&lt;/EndNote&gt;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[10]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4A75D5BC" w14:textId="2E2806FA" w:rsidTr="00467B2A">
        <w:trPr>
          <w:trHeight w:val="34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4B8A2B7" w14:textId="7766BE2C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Cheirogaleus medius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6FCE1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508.00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018A1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222.00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DD0F9" w14:textId="0B00D27A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&lt;EndNote&gt;&lt;Cite&gt;&lt;Author&gt;Kappeler&lt;/Author&gt;&lt;Year&gt;1997&lt;/Year&gt;&lt;RecNum&gt;55&lt;/RecNum&gt;&lt;DisplayText&gt;[11]&lt;/DisplayText&gt;&lt;record&gt;&lt;rec-number&gt;55&lt;/rec-number&gt;&lt;foreign-keys&gt;&lt;key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E3A8563" w14:textId="0B228709" w:rsidR="007F775B" w:rsidRPr="00A16D13" w:rsidRDefault="007F775B" w:rsidP="00C55C7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A32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6.16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279087" w14:textId="592A7E42" w:rsidR="007F775B" w:rsidRPr="00A16D13" w:rsidRDefault="007F775B" w:rsidP="00D327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16D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E78730" w14:textId="71A780DF" w:rsidR="007F775B" w:rsidRPr="00425EBB" w:rsidRDefault="007F775B" w:rsidP="00A16D13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B7A2C" w14:textId="77777777" w:rsidR="007F775B" w:rsidRPr="00425EBB" w:rsidRDefault="007F775B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AC733" w14:textId="286BC97D" w:rsidR="007F775B" w:rsidRPr="00425EBB" w:rsidRDefault="007F775B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&lt;EndNote&gt;&lt;Cite&gt;&lt;Author&gt;Bearder&lt;/Author&gt;&lt;Year&gt;1999&lt;/Year&gt;&lt;RecNum&gt;123&lt;/RecNum&gt;&lt;DisplayText&gt;[8]&lt;/DisplayText&gt;&lt;record&gt;&lt;rec-number&gt;123&lt;/rec-number&gt;&lt;foreign-keys&gt;&lt;key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8B19F" w14:textId="77777777" w:rsidR="007F775B" w:rsidRPr="00425EBB" w:rsidRDefault="007F775B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30E3C" w14:textId="57699237" w:rsidR="007F775B" w:rsidRPr="00425EBB" w:rsidRDefault="007F775B" w:rsidP="00E1575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&lt;EndNote&gt;&lt;Cite&gt;&lt;Author&gt;Veilleux&lt;/Author&gt;&lt;Year&gt;2013&lt;/Year&gt;&lt;RecNum&gt;169&lt;/RecNum&gt;&lt;DisplayText&gt;[9]&lt;/DisplayText&gt;&lt;record&gt;&lt;rec-number&gt;169&lt;/rec-number&gt;&lt;foreign-keys&gt;&lt;key app="EN" db-id="2fe2ztaw8d0rs7ezrs6pes2dre2tzwe2wxr9" timestamp="1696607915"&gt;169&lt;/key&gt;&lt;/foreign-keys&gt;&lt;ref-type name="Journal Article"&gt;17&lt;/ref-type&gt;&lt;contributors&gt;&lt;authors&gt;&lt;author&gt;Veilleux, C. C.&lt;/author&gt;&lt;author&gt;Louis, E. E.&lt;/author&gt;&lt;author&gt;Bolnick, D. A.&lt;/author&gt;&lt;/authors&gt;&lt;/contributors&gt;&lt;titles&gt;&lt;title&gt;Nocturnal light environments influence color vision and signatures of selection on the OPN1SW opsin gene in nocturnal lemurs&lt;/title&gt;&lt;secondary-title&gt;Molecular biology and evolution&lt;/secondary-title&gt;&lt;/titles&gt;&lt;periodical&gt;&lt;full-title&gt;Molecular biology and evolution&lt;/full-title&gt;&lt;/periodical&gt;&lt;pages&gt;1420-1437&lt;/pages&gt;&lt;volume&gt;30&lt;/volume&gt;&lt;number&gt;6&lt;/number&gt;&lt;dates&gt;&lt;year&gt;2013&lt;/year&gt;&lt;/dates&gt;&lt;urls&gt;&lt;/urls&gt;&lt;/record&gt;&lt;/Cite&gt;&lt;/EndNote&gt;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6DE7E0D" w14:textId="7C27913F" w:rsidR="007F775B" w:rsidRPr="00425EBB" w:rsidRDefault="007F775B" w:rsidP="002808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A06B07" w14:textId="6AB99E48" w:rsidR="007F775B" w:rsidRPr="00425EBB" w:rsidRDefault="007F775B" w:rsidP="002808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&lt;EndNote&gt;&lt;Cite&gt;&lt;Author&gt;Müller&lt;/Author&gt;&lt;Year&gt;1998&lt;/Year&gt;&lt;RecNum&gt;147&lt;/RecNum&gt;&lt;DisplayText&gt;[12]&lt;/DisplayText&gt;&lt;record&gt;&lt;rec-number&gt;147&lt;/rec-number&gt;&lt;foreign-keys&gt;&lt;key app="EN" db-id="2fe2ztaw8d0rs7ezrs6pes2dre2tzwe2wxr9" timestamp="1696017092"&gt;147&lt;/key&gt;&lt;/foreign-keys&gt;&lt;ref-type name="Journal Article"&gt;17&lt;/ref-type&gt;&lt;contributors&gt;&lt;authors&gt;&lt;author&gt;Müller, A. E.&lt;/author&gt;&lt;/authors&gt;&lt;/contributors&gt;&lt;titles&gt;&lt;title&gt;&lt;style face="normal" font="default" size="100%"&gt;A preliminary report on the social organisation of &lt;/style&gt;&lt;style face="italic" font="default" size="100%"&gt;Cheirogaleus medius&lt;/style&gt;&lt;style face="normal" font="default" size="100%"&gt; (Cheirogaleidae; Primates) in north-west Madagascar&lt;/style&gt;&lt;/title&gt;&lt;secondary-title&gt;Folia Primatologica&lt;/secondary-title&gt;&lt;/titles&gt;&lt;periodical&gt;&lt;full-title&gt;Folia Primatologica&lt;/full-title&gt;&lt;/periodical&gt;&lt;pages&gt;160-166&lt;/pages&gt;&lt;volume&gt;69&lt;/volume&gt;&lt;dates&gt;&lt;year&gt;1998&lt;/year&gt;&lt;/dates&gt;&lt;urls&gt;&lt;/urls&gt;&lt;/record&gt;&lt;/Cite&gt;&lt;/EndNote&gt;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[12]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69BDA0D3" w14:textId="3536CCF3" w:rsidTr="00467B2A">
        <w:trPr>
          <w:trHeight w:val="68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956125" w14:textId="361804BC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Eulemur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macaco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macaco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C85BB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16.65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3471A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B8723" w14:textId="2D421086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&lt;EndNote&gt;&lt;Cite&gt;&lt;Author&gt;Kappeler&lt;/Author&gt;&lt;Year&gt;1997&lt;/Year&gt;&lt;RecNum&gt;55&lt;/RecNum&gt;&lt;DisplayText&gt;[11, 13]&lt;/DisplayText&gt;&lt;record&gt;&lt;rec-number&gt;55&lt;/rec-number&gt;&lt;foreign-keys&gt;&lt;key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Cite&gt;&lt;Author&gt;Martinez&lt;/Author&gt;&lt;Year&gt;2020&lt;/Year&gt;&lt;RecNum&gt;115&lt;/RecNum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[11, 13]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CD08AC" w14:textId="35545E2D" w:rsidR="007F775B" w:rsidRPr="00C55C75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5.55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7382A1" w14:textId="361C17E2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2D6B30" w14:textId="2B5513D9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5CE83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03DCC" w14:textId="7152603C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&lt;EndNote&gt;&lt;Cite&gt;&lt;Author&gt;Colquhon&lt;/Author&gt;&lt;Year&gt;1998&lt;/Year&gt;&lt;RecNum&gt;126&lt;/RecNum&gt;&lt;DisplayText&gt;[14]&lt;/DisplayText&gt;&lt;record&gt;&lt;rec-number&gt;126&lt;/rec-number&gt;&lt;foreign-keys&gt;&lt;key app="EN" db-id="2fe2ztaw8d0rs7ezrs6pes2dre2tzwe2wxr9" timestamp="1695054577"&gt;126&lt;/key&gt;&lt;/foreign-keys&gt;&lt;ref-type name="Journal Article"&gt;17&lt;/ref-type&gt;&lt;contributors&gt;&lt;authors&gt;&lt;author&gt;Colquhon, I. C.&lt;/author&gt;&lt;/authors&gt;&lt;/contributors&gt;&lt;titles&gt;&lt;title&gt;&lt;style face="normal" font="default" size="100%"&gt;Cathemeral behavior of &lt;/style&gt;&lt;style face="italic" font="default" size="100%"&gt;Eulemur macaco macaco&lt;/style&gt;&lt;style face="normal" font="default" size="100%"&gt; at Ambato Massif, Madagascar&lt;/style&gt;&lt;/title&gt;&lt;secondary-title&gt;Folia Primatologica&lt;/secondary-title&gt;&lt;/titles&gt;&lt;periodical&gt;&lt;full-title&gt;Folia Primatologica&lt;/full-title&gt;&lt;/periodical&gt;&lt;pages&gt;22-34&lt;/pages&gt;&lt;volume&gt;69&lt;/volume&gt;&lt;number&gt;7&lt;/number&gt;&lt;dates&gt;&lt;year&gt;1998&lt;/year&gt;&lt;/dates&gt;&lt;urls&gt;&lt;/urls&gt;&lt;/record&gt;&lt;/Cite&gt;&lt;/EndNote&gt;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452E4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CAD9F" w14:textId="32C5F2F9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&lt;EndNote&gt;&lt;Cite&gt;&lt;Author&gt;Jacobs&lt;/Author&gt;&lt;Year&gt;2019&lt;/Year&gt;&lt;RecNum&gt;157&lt;/RecNum&gt;&lt;DisplayText&gt;[15]&lt;/DisplayText&gt;&lt;record&gt;&lt;rec-number&gt;157&lt;/rec-number&gt;&lt;foreign-keys&gt;&lt;key app="EN" db-id="2fe2ztaw8d0rs7ezrs6pes2dre2tzwe2wxr9" timestamp="1696352318"&gt;157&lt;/key&gt;&lt;/foreign-keys&gt;&lt;ref-type name="Journal Article"&gt;17&lt;/ref-type&gt;&lt;contributors&gt;&lt;authors&gt;&lt;author&gt;Jacobs, R. L.&lt;/author&gt;&lt;author&gt;Veilleux, C. C.&lt;/author&gt;&lt;author&gt;Louis, E. E.&lt;/author&gt;&lt;author&gt;Herrera, J. P.&lt;/author&gt;&lt;author&gt;Hiramatsu, C.&lt;/author&gt;&lt;author&gt;Frankel, D. C.&lt;/author&gt;&lt;author&gt;Irwin, M. T.&lt;/author&gt;&lt;author&gt;Melin, A. D.&lt;/author&gt;&lt;author&gt;Bradley, B. J.&lt;/author&gt;&lt;/authors&gt;&lt;/contributors&gt;&lt;titles&gt;&lt;title&gt;&lt;style face="normal" font="default" size="100%"&gt;Less is more: lemurs (&lt;/style&gt;&lt;style face="italic" font="default" size="100%"&gt;Eulemur&lt;/style&gt;&lt;style face="normal" font="default" size="100%"&gt; spp.) may benefit from loss of trichromatic vision&lt;/style&gt;&lt;/title&gt;&lt;secondary-title&gt;Behavioral Ecology and Sociobiology&lt;/secondary-title&gt;&lt;/titles&gt;&lt;periodical&gt;&lt;full-title&gt;Behavioral Ecology and Sociobiology&lt;/full-title&gt;&lt;/periodical&gt;&lt;pages&gt;1-17&lt;/pages&gt;&lt;volume&gt;73&lt;/volume&gt;&lt;dates&gt;&lt;year&gt;2019&lt;/year&gt;&lt;/dates&gt;&lt;urls&gt;&lt;/urls&gt;&lt;/record&gt;&lt;/Cite&gt;&lt;/EndNote&gt;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0B3E43" w14:textId="37E6F5C5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2616537" w14:textId="5CEB1826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PEVuZE5vdGU+PENpdGU+PEF1dGhvcj5kZWxCYXJjby1UcmlsbG88L0F1dGhvcj48WWVhcj4yMDEy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PEVuZE5vdGU+PENpdGU+PEF1dGhvcj5kZWxCYXJjby1UcmlsbG88L0F1dGhvcj48WWVhcj4yMDEy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199B6D36" w14:textId="3D74A7C7" w:rsidTr="00467B2A">
        <w:trPr>
          <w:trHeight w:val="34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CFA65B" w14:textId="3D539D6B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Eulemur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mongoz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DB384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1334.00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D394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1717.00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D9BB9" w14:textId="744AFC8B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&lt;EndNote&gt;&lt;Cite&gt;&lt;Author&gt;Martinez&lt;/Author&gt;&lt;Year&gt;2020&lt;/Year&gt;&lt;RecNum&gt;115&lt;/RecNum&gt;&lt;DisplayText&gt;[13]&lt;/DisplayText&gt;&lt;record&gt;&lt;rec-number&gt;115&lt;/rec-number&gt;&lt;foreign-keys&gt;&lt;key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F4AE27" w14:textId="22A9D945" w:rsidR="007F775B" w:rsidRPr="006A11BC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3.57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4A7407" w14:textId="4AD2AAF1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343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502FF7" w14:textId="6DC52FDC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CC989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C4E42" w14:textId="05F27E2A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&lt;EndNote&gt;&lt;Cite&gt;&lt;Author&gt;Colquhon&lt;/Author&gt;&lt;Year&gt;1998&lt;/Year&gt;&lt;RecNum&gt;126&lt;/RecNum&gt;&lt;DisplayText&gt;[14]&lt;/DisplayText&gt;&lt;record&gt;&lt;rec-number&gt;126&lt;/rec-number&gt;&lt;foreign-keys&gt;&lt;key app="EN" db-id="2fe2ztaw8d0rs7ezrs6pes2dre2tzwe2wxr9" timestamp="1695054577"&gt;126&lt;/key&gt;&lt;/foreign-keys&gt;&lt;ref-type name="Journal Article"&gt;17&lt;/ref-type&gt;&lt;contributors&gt;&lt;authors&gt;&lt;author&gt;Colquhon, I. C.&lt;/author&gt;&lt;/authors&gt;&lt;/contributors&gt;&lt;titles&gt;&lt;title&gt;&lt;style face="normal" font="default" size="100%"&gt;Cathemeral behavior of &lt;/style&gt;&lt;style face="italic" font="default" size="100%"&gt;Eulemur macaco macaco&lt;/style&gt;&lt;style face="normal" font="default" size="100%"&gt; at Ambato Massif, Madagascar&lt;/style&gt;&lt;/title&gt;&lt;secondary-title&gt;Folia Primatologica&lt;/secondary-title&gt;&lt;/titles&gt;&lt;periodical&gt;&lt;full-title&gt;Folia Primatologica&lt;/full-title&gt;&lt;/periodical&gt;&lt;pages&gt;22-34&lt;/pages&gt;&lt;volume&gt;69&lt;/volume&gt;&lt;number&gt;7&lt;/number&gt;&lt;dates&gt;&lt;year&gt;1998&lt;/year&gt;&lt;/dates&gt;&lt;urls&gt;&lt;/urls&gt;&lt;/record&gt;&lt;/Cite&gt;&lt;/EndNote&gt;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1DAE4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74ABF" w14:textId="5270646A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&lt;EndNote&gt;&lt;Cite&gt;&lt;Author&gt;Tan&lt;/Author&gt;&lt;Year&gt;1999&lt;/Year&gt;&lt;RecNum&gt;79&lt;/RecNum&gt;&lt;DisplayText&gt;[17]&lt;/DisplayText&gt;&lt;record&gt;&lt;rec-number&gt;79&lt;/rec-number&gt;&lt;foreign-keys&gt;&lt;key app="EN" db-id="2fe2ztaw8d0rs7ezrs6pes2dre2tzwe2wxr9" timestamp="1680551686"&gt;79&lt;/key&gt;&lt;/foreign-keys&gt;&lt;ref-type name="Journal Article"&gt;17&lt;/ref-type&gt;&lt;contributors&gt;&lt;authors&gt;&lt;author&gt;Tan, Y.&lt;/author&gt;&lt;author&gt;Li, W. H.&lt;/author&gt;&lt;/authors&gt;&lt;/contributors&gt;&lt;titles&gt;&lt;title&gt;Trichromatic vision in prosimians.&lt;/title&gt;&lt;secondary-title&gt;Nature&lt;/secondary-title&gt;&lt;/titles&gt;&lt;periodical&gt;&lt;full-title&gt;Nature&lt;/full-title&gt;&lt;/periodical&gt;&lt;pages&gt;36&lt;/pages&gt;&lt;volume&gt;402&lt;/volume&gt;&lt;keywords&gt;&lt;keyword&gt;Animals&lt;/keyword&gt;&lt;keyword&gt;Color Perception&lt;/keyword&gt;&lt;keyword&gt;Color Perception: genetics&lt;/keyword&gt;&lt;keyword&gt;Color Perception: physiology&lt;/keyword&gt;&lt;keyword&gt;Female&lt;/keyword&gt;&lt;keyword&gt;Polymorphism, Genetic&lt;/keyword&gt;&lt;keyword&gt;Rod Opsins&lt;/keyword&gt;&lt;keyword&gt;Rod Opsins: genetics&lt;/keyword&gt;&lt;keyword&gt;Rod Opsins: physiology&lt;/keyword&gt;&lt;keyword&gt;Species Specificity&lt;/keyword&gt;&lt;keyword&gt;Strepsirhini&lt;/keyword&gt;&lt;keyword&gt;Strepsirhini: physiology&lt;/keyword&gt;&lt;keyword&gt;X Chromosome&lt;/keyword&gt;&lt;/keywords&gt;&lt;dates&gt;&lt;year&gt;1999&lt;/year&gt;&lt;/dates&gt;&lt;accession-num&gt;10573416&lt;/accession-num&gt;&lt;urls&gt;&lt;/urls&gt;&lt;electronic-resource-num&gt;10.1038/46947&lt;/electronic-resource-num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258458" w14:textId="150EA6C6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Paired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F554AFE" w14:textId="2C62DAD4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PEVuZE5vdGU+PENpdGU+PEF1dGhvcj5kZWxCYXJjby1UcmlsbG88L0F1dGhvcj48WWVhcj4yMDEy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PEVuZE5vdGU+PENpdGU+PEF1dGhvcj5kZWxCYXJjby1UcmlsbG88L0F1dGhvcj48WWVhcj4yMDEy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727D6E07" w14:textId="462AD9F9" w:rsidTr="00467B2A">
        <w:trPr>
          <w:trHeight w:val="34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B972C7" w14:textId="3F887BE8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Galago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moholi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5250B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317.00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AEE70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203.00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A178E" w14:textId="75568C61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&lt;EndNote&gt;&lt;Cite&gt;&lt;Author&gt;Kappeler&lt;/Author&gt;&lt;Year&gt;1997&lt;/Year&gt;&lt;RecNum&gt;55&lt;/RecNum&gt;&lt;DisplayText&gt;[11]&lt;/DisplayText&gt;&lt;record&gt;&lt;rec-number&gt;55&lt;/rec-number&gt;&lt;foreign-keys&gt;&lt;key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932E4CA" w14:textId="7A87374A" w:rsidR="007F775B" w:rsidRPr="006A11BC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5.17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D6AE65" w14:textId="5BC9D666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5172BE" w14:textId="2F643A12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E1B9A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5B61E" w14:textId="698293D4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&lt;EndNote&gt;&lt;Cite&gt;&lt;Author&gt;Bearder&lt;/Author&gt;&lt;Year&gt;1999&lt;/Year&gt;&lt;RecNum&gt;123&lt;/RecNum&gt;&lt;DisplayText&gt;[8]&lt;/DisplayText&gt;&lt;record&gt;&lt;rec-number&gt;123&lt;/rec-number&gt;&lt;foreign-keys&gt;&lt;key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25B6B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A117A" w14:textId="56297E8D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&lt;EndNote&gt;&lt;Cite&gt;&lt;Author&gt;Kawamura&lt;/Author&gt;&lt;Year&gt;2004&lt;/Year&gt;&lt;RecNum&gt;142&lt;/RecNum&gt;&lt;DisplayText&gt;[18]&lt;/DisplayText&gt;&lt;record&gt;&lt;rec-number&gt;142&lt;/rec-number&gt;&lt;foreign-keys&gt;&lt;key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8A0649" w14:textId="0EDFE619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F90E47" w14:textId="4CF0188F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&lt;EndNote&gt;&lt;Cite&gt;&lt;Author&gt;Scheun&lt;/Author&gt;&lt;Year&gt;2016&lt;/Year&gt;&lt;RecNum&gt;150&lt;/RecNum&gt;&lt;DisplayText&gt;[19]&lt;/DisplayText&gt;&lt;record&gt;&lt;rec-number&gt;150&lt;/rec-number&gt;&lt;foreign-keys&gt;&lt;key app="EN" db-id="2fe2ztaw8d0rs7ezrs6pes2dre2tzwe2wxr9" timestamp="1696018102"&gt;150&lt;/key&gt;&lt;/foreign-keys&gt;&lt;ref-type name="Journal Article"&gt;17&lt;/ref-type&gt;&lt;contributors&gt;&lt;authors&gt;&lt;author&gt;Scheun, J.&lt;/author&gt;&lt;author&gt;Nowack, J.&lt;/author&gt;&lt;author&gt;Bennett, N. C.&lt;/author&gt;&lt;author&gt;Ganswindt, A.&lt;/author&gt;&lt;/authors&gt;&lt;/contributors&gt;&lt;titles&gt;&lt;title&gt;&lt;style face="normal" font="default" size="100%"&gt;Female reproductive activity and its endocrine correlates in the African lesser bushbaby, &lt;/style&gt;&lt;style face="italic" font="default" size="100%"&gt;Galago moholi&lt;/style&gt;&lt;/title&gt;&lt;secondary-title&gt;Journal of Comparative Physiology B&lt;/secondary-title&gt;&lt;/titles&gt;&lt;periodical&gt;&lt;full-title&gt;Journal of Comparative Physiology B&lt;/full-title&gt;&lt;/periodical&gt;&lt;pages&gt;255-264&lt;/pages&gt;&lt;volume&gt;186&lt;/volume&gt;&lt;dates&gt;&lt;year&gt;2016&lt;/year&gt;&lt;/dates&gt;&lt;urls&gt;&lt;/urls&gt;&lt;/record&gt;&lt;/Cite&gt;&lt;/EndNote&gt;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[19]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0F79B1EC" w14:textId="11A5BE6B" w:rsidTr="00467B2A">
        <w:trPr>
          <w:trHeight w:val="34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0F2F45C" w14:textId="75BE1BF5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Hapalemur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griseus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543F8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992.00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D2CB3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1094.00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8C44A" w14:textId="509F238E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&lt;EndNote&gt;&lt;Cite&gt;&lt;Author&gt;Kappeler&lt;/Author&gt;&lt;Year&gt;1997&lt;/Year&gt;&lt;RecNum&gt;55&lt;/RecNum&gt;&lt;DisplayText&gt;[11]&lt;/DisplayText&gt;&lt;record&gt;&lt;rec-number&gt;55&lt;/rec-number&gt;&lt;foreign-keys&gt;&lt;key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F8B3FE" w14:textId="655A5C23" w:rsidR="007F775B" w:rsidRPr="006A11BC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4.91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F5AD353" w14:textId="607FFC23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FF2562" w14:textId="12A4187C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AA227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B66FF" w14:textId="667EBA95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&lt;EndNote&gt;&lt;Cite&gt;&lt;Author&gt;Overdorf&lt;/Author&gt;&lt;Year&gt;1997&lt;/Year&gt;&lt;RecNum&gt;171&lt;/RecNum&gt;&lt;DisplayText&gt;[20]&lt;/DisplayText&gt;&lt;record&gt;&lt;rec-number&gt;171&lt;/rec-number&gt;&lt;foreign-keys&gt;&lt;key app="EN" db-id="2fe2ztaw8d0rs7ezrs6pes2dre2tzwe2wxr9" timestamp="1696610683"&gt;171&lt;/key&gt;&lt;/foreign-keys&gt;&lt;ref-type name="Journal Article"&gt;17&lt;/ref-type&gt;&lt;contributors&gt;&lt;authors&gt;&lt;author&gt;Overdorf, D. J.&lt;/author&gt;&lt;author&gt;Strait, S. G.&lt;/author&gt;&lt;author&gt;Telo, A.&lt;/author&gt;&lt;/authors&gt;&lt;/contributors&gt;&lt;titles&gt;&lt;title&gt;&lt;style face="normal" font="default" size="100%"&gt;Seasonal variation in activity and diet in a small-bodied folivorous primates, &lt;/style&gt;&lt;style face="italic" font="default" size="100%"&gt;Hapalemur griseus&lt;/style&gt;&lt;style face="normal" font="default" size="100%"&gt;, in Southeastern Madagascar&lt;/style&gt;&lt;/title&gt;&lt;secondary-title&gt;American Journal of Primatology&lt;/secondary-title&gt;&lt;/titles&gt;&lt;periodical&gt;&lt;full-title&gt;Am J Primatol&lt;/full-title&gt;&lt;abbr-1&gt;American journal of primatology&lt;/abbr-1&gt;&lt;/periodical&gt;&lt;pages&gt;211-223&lt;/pages&gt;&lt;volume&gt;43&lt;/volume&gt;&lt;dates&gt;&lt;year&gt;1997&lt;/year&gt;&lt;/dates&gt;&lt;urls&gt;&lt;/urls&gt;&lt;/record&gt;&lt;/Cite&gt;&lt;/EndNote&gt;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[20]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09E74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BC38D" w14:textId="42CDCD33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&lt;EndNote&gt;&lt;Cite&gt;&lt;Author&gt;Jacobs&lt;/Author&gt;&lt;Year&gt;2016&lt;/Year&gt;&lt;RecNum&gt;158&lt;/RecNum&gt;&lt;DisplayText&gt;[21]&lt;/DisplayText&gt;&lt;record&gt;&lt;rec-number&gt;158&lt;/rec-number&gt;&lt;foreign-keys&gt;&lt;key app="EN" db-id="2fe2ztaw8d0rs7ezrs6pes2dre2tzwe2wxr9" timestamp="1696355302"&gt;158&lt;/key&gt;&lt;/foreign-keys&gt;&lt;ref-type name="Journal Article"&gt;17&lt;/ref-type&gt;&lt;contributors&gt;&lt;authors&gt;&lt;author&gt;Jacobs, R. L.&lt;/author&gt;&lt;author&gt;Bradley, B. J.&lt;/author&gt;&lt;/authors&gt;&lt;/contributors&gt;&lt;titles&gt;&lt;title&gt;Considering the influence of nonadaptive evolution on primate color vision&lt;/title&gt;&lt;secondary-title&gt;PLoS One&lt;/secondary-title&gt;&lt;/titles&gt;&lt;periodical&gt;&lt;full-title&gt;PLoS One&lt;/full-title&gt;&lt;abbr-1&gt;PloS one&lt;/abbr-1&gt;&lt;/periodical&gt;&lt;pages&gt;e0149664&lt;/pages&gt;&lt;volume&gt;11&lt;/volume&gt;&lt;number&gt;3&lt;/number&gt;&lt;dates&gt;&lt;year&gt;2016&lt;/year&gt;&lt;/dates&gt;&lt;urls&gt;&lt;/urls&gt;&lt;/record&gt;&lt;/Cite&gt;&lt;/EndNote&gt;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29DC6C" w14:textId="3C1BA76B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Paired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E86D5D5" w14:textId="7FE5369F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&lt;EndNote&gt;&lt;Cite&gt;&lt;Author&gt;Harcourt&lt;/Author&gt;&lt;Year&gt;1994&lt;/Year&gt;&lt;RecNum&gt;321&lt;/RecNum&gt;&lt;DisplayText&gt;[5]&lt;/DisplayText&gt;&lt;record&gt;&lt;rec-number&gt;321&lt;/rec-number&gt;&lt;foreign-keys&gt;&lt;key app="EN" db-id="2fe2ztaw8d0rs7ezrs6pes2dre2tzwe2wxr9" timestamp="1716906458"&gt;321&lt;/key&gt;&lt;/foreign-keys&gt;&lt;ref-type name="Journal Article"&gt;17&lt;/ref-type&gt;&lt;contributors&gt;&lt;authors&gt;&lt;author&gt;Harcourt, A. H.&lt;/author&gt;&lt;author&gt;Gardiner, J.&lt;/author&gt;&lt;/authors&gt;&lt;/contributors&gt;&lt;titles&gt;&lt;title&gt;Sexual Selection and Genital Anatomy of Male Primates&lt;/title&gt;&lt;secondary-title&gt;Proc. R. Soc. Lond. B&lt;/secondary-title&gt;&lt;/titles&gt;&lt;periodical&gt;&lt;full-title&gt;Proc. R. Soc. Lond. B&lt;/full-title&gt;&lt;/periodical&gt;&lt;pages&gt;47-53&lt;/pages&gt;&lt;volume&gt;255&lt;/volume&gt;&lt;dates&gt;&lt;year&gt;1994&lt;/year&gt;&lt;/dates&gt;&lt;urls&gt;&lt;/urls&gt;&lt;/record&gt;&lt;/Cite&gt;&lt;/EndNote&gt;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68651719" w14:textId="35C60061" w:rsidTr="00467B2A">
        <w:trPr>
          <w:trHeight w:val="34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AB58F7" w14:textId="4E63B24B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Lemur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catta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0D858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8313.00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86EED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2908.00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45475" w14:textId="7F5BFED1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&lt;EndNote&gt;&lt;Cite&gt;&lt;Author&gt;Martinez&lt;/Author&gt;&lt;Year&gt;2020&lt;/Year&gt;&lt;RecNum&gt;115&lt;/RecNum&gt;&lt;DisplayText&gt;[13]&lt;/DisplayText&gt;&lt;record&gt;&lt;rec-number&gt;115&lt;/rec-number&gt;&lt;foreign-keys&gt;&lt;key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25CBD7" w14:textId="544C7335" w:rsidR="007F775B" w:rsidRPr="006A11BC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9.88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D06556" w14:textId="681DD29D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3BE5A9" w14:textId="67727F3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F7095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EB31D" w14:textId="7D081894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&lt;EndNote&gt;&lt;Cite&gt;&lt;Author&gt;Donati&lt;/Author&gt;&lt;Year&gt;2013&lt;/Year&gt;&lt;RecNum&gt;110&lt;/RecNum&gt;&lt;DisplayText&gt;[22]&lt;/DisplayText&gt;&lt;record&gt;&lt;rec-number&gt;110&lt;/rec-number&gt;&lt;foreign-keys&gt;&lt;key app="EN" db-id="2fe2ztaw8d0rs7ezrs6pes2dre2tzwe2wxr9" timestamp="1693935393"&gt;110&lt;/key&gt;&lt;/foreign-keys&gt;&lt;ref-type name="Journal Article"&gt;17&lt;/ref-type&gt;&lt;contributors&gt;&lt;authors&gt;&lt;author&gt;Donati, G.&lt;/author&gt;&lt;author&gt;Santini, L.&lt;/author&gt;&lt;author&gt;Razafindramanana, J.&lt;/author&gt;&lt;author&gt;Boitani, L.&lt;/author&gt;&lt;author&gt;Borgognini-Tarli, S.&lt;/author&gt;&lt;/authors&gt;&lt;/contributors&gt;&lt;titles&gt;&lt;title&gt;&lt;style face="normal" font="default" size="100%"&gt;(Un-)expected nocturnal activity in “diurnal” &lt;/style&gt;&lt;style face="italic" font="default" size="100%"&gt;Lemur catta&lt;/style&gt;&lt;style face="normal" font="default" size="100%"&gt; supports cathemerality as one of the key adaptations of the lemurid radiation&lt;/style&gt;&lt;/title&gt;&lt;secondary-title&gt;Am J Phys Anthropol&lt;/secondary-title&gt;&lt;/titles&gt;&lt;periodical&gt;&lt;full-title&gt;Am J Phys Anthropol&lt;/full-title&gt;&lt;abbr-1&gt;American journal of physical anthropology&lt;/abbr-1&gt;&lt;/periodical&gt;&lt;pages&gt;99-106&lt;/pages&gt;&lt;volume&gt;150&lt;/volume&gt;&lt;dates&gt;&lt;year&gt;2013&lt;/year&gt;&lt;/dates&gt;&lt;urls&gt;&lt;/urls&gt;&lt;/record&gt;&lt;/Cite&gt;&lt;/EndNote&gt;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[22]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45322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61D76" w14:textId="6146D3DC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&lt;EndNote&gt;&lt;Cite&gt;&lt;Author&gt;Jacobs&lt;/Author&gt;&lt;Year&gt;2003&lt;/Year&gt;&lt;RecNum&gt;301&lt;/RecNum&gt;&lt;DisplayText&gt;[23]&lt;/DisplayText&gt;&lt;record&gt;&lt;rec-number&gt;301&lt;/rec-number&gt;&lt;foreign-keys&gt;&lt;key app="EN" db-id="2fe2ztaw8d0rs7ezrs6pes2dre2tzwe2wxr9" timestamp="1709664769"&gt;301&lt;/key&gt;&lt;/foreign-keys&gt;&lt;ref-type name="Journal Article"&gt;17&lt;/ref-type&gt;&lt;contributors&gt;&lt;authors&gt;&lt;author&gt;Jacobs, G. H.&lt;/author&gt;&lt;author&gt;Deegan, J. F., 2nd&lt;/author&gt;&lt;/authors&gt;&lt;/contributors&gt;&lt;titles&gt;&lt;title&gt;&lt;style face="normal" font="default" size="100%"&gt;Diurnality and cone photopigment polymorphism in strepsirrhines: examination of linkage in &lt;/style&gt;&lt;style face="italic" font="default" size="100%"&gt;Lemur catta&lt;/style&gt;&lt;/title&gt;&lt;secondary-title&gt;Am J Phys Anthropol&lt;/secondary-title&gt;&lt;/titles&gt;&lt;periodical&gt;&lt;full-title&gt;Am J Phys Anthropol&lt;/full-title&gt;&lt;abbr-1&gt;American journal of physical anthropology&lt;/abbr-1&gt;&lt;/periodical&gt;&lt;pages&gt;66-72&lt;/pages&gt;&lt;volume&gt;122&lt;/volume&gt;&lt;number&gt;1&lt;/number&gt;&lt;dates&gt;&lt;year&gt;2003&lt;/year&gt;&lt;/dates&gt;&lt;urls&gt;&lt;/urls&gt;&lt;/record&gt;&lt;/Cite&gt;&lt;/EndNote&gt;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A6324D" w14:textId="335929B9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096554" w14:textId="7F3DB135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&lt;EndNote&gt;&lt;Cite&gt;&lt;Author&gt;Harcourt&lt;/Author&gt;&lt;Year&gt;1994&lt;/Year&gt;&lt;RecNum&gt;321&lt;/RecNum&gt;&lt;DisplayText&gt;[5]&lt;/DisplayText&gt;&lt;record&gt;&lt;rec-number&gt;321&lt;/rec-number&gt;&lt;foreign-keys&gt;&lt;key app="EN" db-id="2fe2ztaw8d0rs7ezrs6pes2dre2tzwe2wxr9" timestamp="1716906458"&gt;321&lt;/key&gt;&lt;/foreign-keys&gt;&lt;ref-type name="Journal Article"&gt;17&lt;/ref-type&gt;&lt;contributors&gt;&lt;authors&gt;&lt;author&gt;Harcourt, A. H.&lt;/author&gt;&lt;author&gt;Gardiner, J.&lt;/author&gt;&lt;/authors&gt;&lt;/contributors&gt;&lt;titles&gt;&lt;title&gt;Sexual Selection and Genital Anatomy of Male Primates&lt;/title&gt;&lt;secondary-title&gt;Proc. R. Soc. Lond. B&lt;/secondary-title&gt;&lt;/titles&gt;&lt;periodical&gt;&lt;full-title&gt;Proc. R. Soc. Lond. B&lt;/full-title&gt;&lt;/periodical&gt;&lt;pages&gt;47-53&lt;/pages&gt;&lt;volume&gt;255&lt;/volume&gt;&lt;dates&gt;&lt;year&gt;1994&lt;/year&gt;&lt;/dates&gt;&lt;urls&gt;&lt;/urls&gt;&lt;/record&gt;&lt;/Cite&gt;&lt;/EndNote&gt;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3B84D052" w14:textId="6B81040E" w:rsidTr="00467B2A">
        <w:trPr>
          <w:trHeight w:val="34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34151E" w14:textId="7C528A7F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Loris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tardigradus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ADD1E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1.80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18ABC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42908" w14:textId="1FD6131F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&lt;EndNote&gt;&lt;Cite&gt;&lt;Author&gt;Martinez&lt;/Author&gt;&lt;Year&gt;2020&lt;/Year&gt;&lt;RecNum&gt;115&lt;/RecNum&gt;&lt;DisplayText&gt;[13, 24]&lt;/DisplayText&gt;&lt;record&gt;&lt;rec-number&gt;115&lt;/rec-number&gt;&lt;foreign-keys&gt;&lt;key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Cite&gt;&lt;Author&gt;Harcourt&lt;/Author&gt;&lt;Year&gt;1981&lt;/Year&gt;&lt;RecNum&gt;103&lt;/RecNum&gt;&lt;record&gt;&lt;rec-number&gt;103&lt;/rec-number&gt;&lt;foreign-keys&gt;&lt;key app="EN" db-id="2fe2ztaw8d0rs7ezrs6pes2dre2tzwe2wxr9" timestamp="1693337225"&gt;103&lt;/key&gt;&lt;/foreign-keys&gt;&lt;ref-type name="Journal Article"&gt;17&lt;/ref-type&gt;&lt;contributors&gt;&lt;authors&gt;&lt;author&gt;Harcourt, A. H.&lt;/author&gt;&lt;author&gt;Harvey, P. H.&lt;/author&gt;&lt;author&gt;Larson, S. G.&lt;/author&gt;&lt;author&gt;Short, R. V.&lt;/author&gt;&lt;/authors&gt;&lt;/contributors&gt;&lt;titles&gt;&lt;title&gt;Testis weight,  body weight, and breeding system in primates&lt;/title&gt;&lt;secondary-title&gt;Nature&lt;/secondary-title&gt;&lt;/titles&gt;&lt;periodical&gt;&lt;full-title&gt;Nature&lt;/full-title&gt;&lt;/periodical&gt;&lt;pages&gt;55-57&lt;/pages&gt;&lt;volume&gt;293&lt;/volume&gt;&lt;dates&gt;&lt;year&gt;1981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[13, 24]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B516A5" w14:textId="1F5C458A" w:rsidR="007F775B" w:rsidRPr="006A11BC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4.52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844893" w14:textId="5409EC24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212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88EC28" w14:textId="76B5DDC4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FDE76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6147C" w14:textId="0EE5E628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&lt;EndNote&gt;&lt;Cite&gt;&lt;Author&gt;Bearder&lt;/Author&gt;&lt;Year&gt;1999&lt;/Year&gt;&lt;RecNum&gt;123&lt;/RecNum&gt;&lt;DisplayText&gt;[8]&lt;/DisplayText&gt;&lt;record&gt;&lt;rec-number&gt;123&lt;/rec-number&gt;&lt;foreign-keys&gt;&lt;key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11442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2E62A" w14:textId="692D60D6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&lt;EndNote&gt;&lt;Cite&gt;&lt;Author&gt;Kawamura&lt;/Author&gt;&lt;Year&gt;2004&lt;/Year&gt;&lt;RecNum&gt;142&lt;/RecNum&gt;&lt;DisplayText&gt;[18]&lt;/DisplayText&gt;&lt;record&gt;&lt;rec-number&gt;142&lt;/rec-number&gt;&lt;foreign-keys&gt;&lt;key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AE926D" w14:textId="00F8F194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85844C" w14:textId="23F97FF3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&lt;EndNote&gt;&lt;Cite&gt;&lt;Author&gt;Nekaris&lt;/Author&gt;&lt;Year&gt;2004&lt;/Year&gt;&lt;RecNum&gt;152&lt;/RecNum&gt;&lt;DisplayText&gt;[25]&lt;/DisplayText&gt;&lt;record&gt;&lt;rec-number&gt;152&lt;/rec-number&gt;&lt;foreign-keys&gt;&lt;key app="EN" db-id="2fe2ztaw8d0rs7ezrs6pes2dre2tzwe2wxr9" timestamp="1696018843"&gt;152&lt;/key&gt;&lt;/foreign-keys&gt;&lt;ref-type name="Journal Article"&gt;17&lt;/ref-type&gt;&lt;contributors&gt;&lt;authors&gt;&lt;author&gt;Nekaris, K. A. I.&lt;/author&gt;&lt;author&gt;Jayewardene, J.&lt;/author&gt;&lt;/authors&gt;&lt;/contributors&gt;&lt;titles&gt;&lt;title&gt;&lt;style face="normal" font="default" size="100%"&gt;Survey of the slender loris (Primates, Lorisidae Gray, 1821: &lt;/style&gt;&lt;style face="italic" font="default" size="100%"&gt;Loris tardigradus&lt;/style&gt;&lt;style face="normal" font="default" size="100%"&gt; Linnaeus, 1758 and &lt;/style&gt;&lt;style face="italic" font="default" size="100%"&gt;Loris lydekkerianus&lt;/style&gt;&lt;style face="normal" font="default" size="100%"&gt; Cabrera, 1908) in Sri Lanka&lt;/style&gt;&lt;/title&gt;&lt;secondary-title&gt;Journal of the Zoological Society of London&lt;/secondary-title&gt;&lt;/titles&gt;&lt;periodical&gt;&lt;full-title&gt;Journal of the Zoological Society of London&lt;/full-title&gt;&lt;/periodical&gt;&lt;pages&gt;327-338&lt;/pages&gt;&lt;volume&gt;262&lt;/volume&gt;&lt;dates&gt;&lt;year&gt;2004&lt;/year&gt;&lt;/dates&gt;&lt;urls&gt;&lt;/urls&gt;&lt;/record&gt;&lt;/Cite&gt;&lt;/EndNote&gt;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700CE197" w14:textId="50313126" w:rsidTr="00467B2A">
        <w:trPr>
          <w:trHeight w:val="34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38A550" w14:textId="37165A8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Microcebus murinus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AF1DD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2.49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D723D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48EE2" w14:textId="346A82B8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&lt;EndNote&gt;&lt;Cite&gt;&lt;Author&gt;Kappeler&lt;/Author&gt;&lt;Year&gt;1997&lt;/Year&gt;&lt;RecNum&gt;55&lt;/RecNum&gt;&lt;DisplayText&gt;[11]&lt;/DisplayText&gt;&lt;record&gt;&lt;rec-number&gt;55&lt;/rec-number&gt;&lt;foreign-keys&gt;&lt;key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4719EE" w14:textId="531825D3" w:rsidR="007F775B" w:rsidRPr="006A11BC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6.03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1BB36A" w14:textId="0D326B32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121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368172" w14:textId="670741D1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9907C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8E180" w14:textId="1F84BB99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&lt;EndNote&gt;&lt;Cite&gt;&lt;Author&gt;Bearder&lt;/Author&gt;&lt;Year&gt;1999&lt;/Year&gt;&lt;RecNum&gt;123&lt;/RecNum&gt;&lt;DisplayText&gt;[8]&lt;/DisplayText&gt;&lt;record&gt;&lt;rec-number&gt;123&lt;/rec-number&gt;&lt;foreign-keys&gt;&lt;key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2FD8A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55579" w14:textId="2EAB0F72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&lt;EndNote&gt;&lt;Cite&gt;&lt;Author&gt;Kawamura&lt;/Author&gt;&lt;Year&gt;2004&lt;/Year&gt;&lt;RecNum&gt;142&lt;/RecNum&gt;&lt;DisplayText&gt;[18]&lt;/DisplayText&gt;&lt;record&gt;&lt;rec-number&gt;142&lt;/rec-number&gt;&lt;foreign-keys&gt;&lt;key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E23475" w14:textId="1CEEC301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375AF8" w14:textId="65E77FC6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&lt;EndNote&gt;&lt;Cite&gt;&lt;Author&gt;Kappeler&lt;/Author&gt;&lt;Year&gt;2022&lt;/Year&gt;&lt;RecNum&gt;156&lt;/RecNum&gt;&lt;DisplayText&gt;[26]&lt;/DisplayText&gt;&lt;record&gt;&lt;rec-number&gt;156&lt;/rec-number&gt;&lt;foreign-keys&gt;&lt;key app="EN" db-id="2fe2ztaw8d0rs7ezrs6pes2dre2tzwe2wxr9" timestamp="1696351515"&gt;156&lt;/key&gt;&lt;/foreign-keys&gt;&lt;ref-type name="Journal Article"&gt;17&lt;/ref-type&gt;&lt;contributors&gt;&lt;authors&gt;&lt;author&gt;Kappeler, P. M.&lt;/author&gt;&lt;author&gt;Fitchel, C.&lt;/author&gt;&lt;author&gt;Radespiel, U.&lt;/author&gt;&lt;/authors&gt;&lt;/contributors&gt;&lt;titles&gt;&lt;title&gt;The island of female power? Intersexual dominance relationships in the lemurs of Madagascar.&lt;/title&gt;&lt;secondary-title&gt;Frontiers in Ecology and Evolution&lt;/secondary-title&gt;&lt;/titles&gt;&lt;periodical&gt;&lt;full-title&gt;Frontiers in Ecology and Evolution&lt;/full-title&gt;&lt;/periodical&gt;&lt;pages&gt;1-18&lt;/pages&gt;&lt;volume&gt;10&lt;/volume&gt;&lt;dates&gt;&lt;year&gt;2022&lt;/year&gt;&lt;/dates&gt;&lt;urls&gt;&lt;/urls&gt;&lt;/record&gt;&lt;/Cite&gt;&lt;/EndNote&gt;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2F0ADB1D" w14:textId="08A99F9C" w:rsidTr="00467B2A">
        <w:trPr>
          <w:trHeight w:val="34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9374781" w14:textId="43695D75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Microcebus rufus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EFE33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493.17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AB84D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47.57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D50A4" w14:textId="29084441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&lt;EndNote&gt;&lt;Cite&gt;&lt;Author&gt;Zohdy&lt;/Author&gt;&lt;Year&gt;2012&lt;/Year&gt;&lt;RecNum&gt;161&lt;/RecNum&gt;&lt;DisplayText&gt;[27]&lt;/DisplayText&gt;&lt;record&gt;&lt;rec-number&gt;161&lt;/rec-number&gt;&lt;foreign-keys&gt;&lt;key app="EN" db-id="2fe2ztaw8d0rs7ezrs6pes2dre2tzwe2wxr9" timestamp="1696358283"&gt;161&lt;/key&gt;&lt;/foreign-keys&gt;&lt;ref-type name="Journal Article"&gt;17&lt;/ref-type&gt;&lt;contributors&gt;&lt;authors&gt;&lt;author&gt;Zohdy, S.&lt;/author&gt;&lt;author&gt;Kemp, A. D.&lt;/author&gt;&lt;author&gt;Durden, L. A.&lt;/author&gt;&lt;author&gt;Wright, P. C.&lt;/author&gt;&lt;author&gt;Jernvall, J.&lt;/author&gt;&lt;/authors&gt;&lt;/contributors&gt;&lt;titles&gt;&lt;title&gt;&lt;style face="normal" font="default" size="100%"&gt;Mapping the social network: tracking lice in a wild primate (&lt;/style&gt;&lt;style face="italic" font="default" size="100%"&gt;Microcebus rufus&lt;/style&gt;&lt;style face="normal" font="default" size="100%"&gt;) population to infer social contacts and vector potential&lt;/style&gt;&lt;/title&gt;&lt;secondary-title&gt;BMC Ecology&lt;/secondary-title&gt;&lt;/titles&gt;&lt;periodical&gt;&lt;full-title&gt;BMC Ecology&lt;/full-title&gt;&lt;/periodical&gt;&lt;pages&gt;1 - 11&lt;/pages&gt;&lt;volume&gt;12&lt;/volume&gt;&lt;number&gt;4&lt;/number&gt;&lt;dates&gt;&lt;year&gt;2012&lt;/year&gt;&lt;/dates&gt;&lt;urls&gt;&lt;/urls&gt;&lt;/record&gt;&lt;/Cite&gt;&lt;/EndNote&gt;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60FC14" w14:textId="2B98CDAC" w:rsidR="007F775B" w:rsidRPr="006A11BC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8.62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AC31A4" w14:textId="5CBAA536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2A67DB4" w14:textId="53C5260D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&lt;EndNote&gt;&lt;Cite&gt;&lt;Author&gt;Macdonald&lt;/Author&gt;&lt;Year&gt;1984&lt;/Year&gt;&lt;RecNum&gt;326&lt;/RecNum&gt;&lt;DisplayText&gt;[28]&lt;/DisplayText&gt;&lt;record&gt;&lt;rec-number&gt;326&lt;/rec-number&gt;&lt;foreign-keys&gt;&lt;key app="EN" db-id="2fe2ztaw8d0rs7ezrs6pes2dre2tzwe2wxr9" timestamp="1716917595"&gt;326&lt;/key&gt;&lt;/foreign-keys&gt;&lt;ref-type name="Book"&gt;6&lt;/ref-type&gt;&lt;contributors&gt;&lt;authors&gt;&lt;author&gt;Macdonald, D. W.&lt;/author&gt;&lt;/authors&gt;&lt;/contributors&gt;&lt;titles&gt;&lt;title&gt;Encyclopedia of Mammals&lt;/title&gt;&lt;/titles&gt;&lt;dates&gt;&lt;year&gt;1984&lt;/year&gt;&lt;/dates&gt;&lt;pub-location&gt;Oxford&lt;/pub-location&gt;&lt;publisher&gt;Equinox&lt;/publisher&gt;&lt;urls&gt;&lt;/urls&gt;&lt;/record&gt;&lt;/Cite&gt;&lt;/EndNote&gt;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[28]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248CB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F6E2F" w14:textId="7E4248D8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&lt;EndNote&gt;&lt;Cite&gt;&lt;Author&gt;Bearder&lt;/Author&gt;&lt;Year&gt;1999&lt;/Year&gt;&lt;RecNum&gt;123&lt;/RecNum&gt;&lt;DisplayText&gt;[8]&lt;/DisplayText&gt;&lt;record&gt;&lt;rec-number&gt;123&lt;/rec-number&gt;&lt;foreign-keys&gt;&lt;key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6A4C6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C1126" w14:textId="1E87D839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&lt;EndNote&gt;&lt;Cite&gt;&lt;Author&gt;Kawamura&lt;/Author&gt;&lt;Year&gt;2004&lt;/Year&gt;&lt;RecNum&gt;142&lt;/RecNum&gt;&lt;DisplayText&gt;[18]&lt;/DisplayText&gt;&lt;record&gt;&lt;rec-number&gt;142&lt;/rec-number&gt;&lt;foreign-keys&gt;&lt;key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63050A" w14:textId="6713C46C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5CCA08" w14:textId="49107AE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&lt;EndNote&gt;&lt;Cite&gt;&lt;Author&gt;Atsalis&lt;/Author&gt;&lt;Year&gt;1999&lt;/Year&gt;&lt;RecNum&gt;176&lt;/RecNum&gt;&lt;DisplayText&gt;[29]&lt;/DisplayText&gt;&lt;record&gt;&lt;rec-number&gt;176&lt;/rec-number&gt;&lt;foreign-keys&gt;&lt;key app="EN" db-id="2fe2ztaw8d0rs7ezrs6pes2dre2tzwe2wxr9" timestamp="1696615133"&gt;176&lt;/key&gt;&lt;/foreign-keys&gt;&lt;ref-type name="Journal Article"&gt;17&lt;/ref-type&gt;&lt;contributors&gt;&lt;authors&gt;&lt;author&gt;Atsalis, S.&lt;/author&gt;&lt;/authors&gt;&lt;/contributors&gt;&lt;titles&gt;&lt;title&gt;&lt;style face="normal" font="default" size="100%"&gt;Seasonal fluctuations in body fat and activity levels in a rain-forest species of mouse lemur, &lt;/style&gt;&lt;style face="italic" font="default" size="100%"&gt;Microcebus rufus&lt;/style&gt;&lt;/title&gt;&lt;secondary-title&gt;Int J Primatol&lt;/secondary-title&gt;&lt;/titles&gt;&lt;periodical&gt;&lt;full-title&gt;Int J Primatol&lt;/full-title&gt;&lt;/periodical&gt;&lt;pages&gt;883-910&lt;/pages&gt;&lt;volume&gt;20&lt;/volume&gt;&lt;number&gt;6&lt;/number&gt;&lt;dates&gt;&lt;year&gt;1999&lt;/year&gt;&lt;/dates&gt;&lt;urls&gt;&lt;/urls&gt;&lt;/record&gt;&lt;/Cite&gt;&lt;/EndNote&gt;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[29]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2712473B" w14:textId="78BF951B" w:rsidTr="00467B2A">
        <w:trPr>
          <w:trHeight w:val="34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84A81F" w14:textId="13D8CC36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Mirza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coquereli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29D21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3282.00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2DC18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309.00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26E25" w14:textId="26F9A9B5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&lt;EndNote&gt;&lt;Cite&gt;&lt;Author&gt;Kappeler&lt;/Author&gt;&lt;Year&gt;1997&lt;/Year&gt;&lt;RecNum&gt;55&lt;/RecNum&gt;&lt;DisplayText&gt;[11]&lt;/DisplayText&gt;&lt;record&gt;&lt;rec-number&gt;55&lt;/rec-number&gt;&lt;foreign-keys&gt;&lt;key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733257" w14:textId="7F2FACC1" w:rsidR="007F775B" w:rsidRPr="006A11BC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11.61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E56621" w14:textId="46B387F2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F6C61C" w14:textId="6A434EE6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D6076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A5767" w14:textId="48231E2C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&lt;EndNote&gt;&lt;Cite&gt;&lt;Author&gt;Bearder&lt;/Author&gt;&lt;Year&gt;1999&lt;/Year&gt;&lt;RecNum&gt;123&lt;/RecNum&gt;&lt;DisplayText&gt;[8]&lt;/DisplayText&gt;&lt;record&gt;&lt;rec-number&gt;123&lt;/rec-number&gt;&lt;foreign-keys&gt;&lt;key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FD73F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1504B" w14:textId="4BE637B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&lt;EndNote&gt;&lt;Cite&gt;&lt;Author&gt;Veilleux&lt;/Author&gt;&lt;Year&gt;2013&lt;/Year&gt;&lt;RecNum&gt;169&lt;/RecNum&gt;&lt;DisplayText&gt;[9, 30]&lt;/DisplayText&gt;&lt;record&gt;&lt;rec-number&gt;169&lt;/rec-number&gt;&lt;foreign-keys&gt;&lt;key app="EN" db-id="2fe2ztaw8d0rs7ezrs6pes2dre2tzwe2wxr9" timestamp="1696607915"&gt;169&lt;/key&gt;&lt;/foreign-keys&gt;&lt;ref-type name="Journal Article"&gt;17&lt;/ref-type&gt;&lt;contributors&gt;&lt;authors&gt;&lt;author&gt;Veilleux, C. C.&lt;/author&gt;&lt;author&gt;Louis, E. E.&lt;/author&gt;&lt;author&gt;Bolnick, D. A.&lt;/author&gt;&lt;/authors&gt;&lt;/contributors&gt;&lt;titles&gt;&lt;title&gt;Nocturnal light environments influence color vision and signatures of selection on the OPN1SW opsin gene in nocturnal lemurs&lt;/title&gt;&lt;secondary-title&gt;Molecular biology and evolution&lt;/secondary-title&gt;&lt;/titles&gt;&lt;periodical&gt;&lt;full-title&gt;Molecular biology and evolution&lt;/full-title&gt;&lt;/periodical&gt;&lt;pages&gt;1420-1437&lt;/pages&gt;&lt;volume&gt;30&lt;/volume&gt;&lt;number&gt;6&lt;/number&gt;&lt;dates&gt;&lt;year&gt;2013&lt;/year&gt;&lt;/dates&gt;&lt;urls&gt;&lt;/urls&gt;&lt;/record&gt;&lt;/Cite&gt;&lt;Cite&gt;&lt;Author&gt;Carvalho&lt;/Author&gt;&lt;Year&gt;2012&lt;/Year&gt;&lt;RecNum&gt;177&lt;/RecNum&gt;&lt;record&gt;&lt;rec-number&gt;177&lt;/rec-number&gt;&lt;foreign-keys&gt;&lt;key app="EN" db-id="2fe2ztaw8d0rs7ezrs6pes2dre2tzwe2wxr9" timestamp="1696615862"&gt;177&lt;/key&gt;&lt;/foreign-keys&gt;&lt;ref-type name="Journal Article"&gt;17&lt;/ref-type&gt;&lt;contributors&gt;&lt;authors&gt;&lt;author&gt;Carvalho, L. S.&lt;/author&gt;&lt;author&gt;Davies, W. L.&lt;/author&gt;&lt;author&gt;Robinson, P. R.&lt;/author&gt;&lt;author&gt;Hunt, D. M.&lt;/author&gt;&lt;/authors&gt;&lt;/contributors&gt;&lt;titles&gt;&lt;title&gt;Spectral tuning and evolution of primate short-wavelength sensitive visual pigments&lt;/title&gt;&lt;secondary-title&gt;Proceedings of the Royal Society B: Biological Sciences&lt;/secondary-title&gt;&lt;/titles&gt;&lt;periodical&gt;&lt;full-title&gt;Proceedings of the Royal Society B: Biological Sciences&lt;/full-title&gt;&lt;/periodical&gt;&lt;pages&gt;387-393&lt;/pages&gt;&lt;volume&gt;279&lt;/volume&gt;&lt;dates&gt;&lt;year&gt;2012&lt;/year&gt;&lt;/dates&gt;&lt;urls&gt;&lt;/urls&gt;&lt;/record&gt;&lt;/Cite&gt;&lt;/EndNote&gt;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[9, 30]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6602820" w14:textId="48CFF8DA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C824EB" w14:textId="048CD348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&lt;EndNote&gt;&lt;Cite&gt;&lt;Author&gt;Kappeler&lt;/Author&gt;&lt;Year&gt;1997&lt;/Year&gt;&lt;RecNum&gt;139&lt;/RecNum&gt;&lt;DisplayText&gt;[31]&lt;/DisplayText&gt;&lt;record&gt;&lt;rec-number&gt;139&lt;/rec-number&gt;&lt;foreign-keys&gt;&lt;key app="EN" db-id="2fe2ztaw8d0rs7ezrs6pes2dre2tzwe2wxr9" timestamp="1695932802"&gt;139&lt;/key&gt;&lt;/foreign-keys&gt;&lt;ref-type name="Journal Article"&gt;17&lt;/ref-type&gt;&lt;contributors&gt;&lt;authors&gt;&lt;author&gt;Kappeler, P. M.&lt;/author&gt;&lt;/authors&gt;&lt;/contributors&gt;&lt;titles&gt;&lt;title&gt;&lt;style face="normal" font="default" size="100%"&gt;Intrasexual competition in &lt;/style&gt;&lt;style face="italic" font="default" size="100%"&gt;Mirza coquereli&lt;/style&gt;&lt;style face="normal" font="default" size="100%"&gt;: evidence for scramble competition polygyny in a solitary primate&lt;/style&gt;&lt;/title&gt;&lt;secondary-title&gt;Behavioral Ecology and Sociobiology&lt;/secondary-title&gt;&lt;/titles&gt;&lt;periodical&gt;&lt;full-title&gt;Behavioral Ecology and Sociobiology&lt;/full-title&gt;&lt;/periodical&gt;&lt;pages&gt;115-127&lt;/pages&gt;&lt;volume&gt;45&lt;/volume&gt;&lt;dates&gt;&lt;year&gt;1997&lt;/year&gt;&lt;/dates&gt;&lt;urls&gt;&lt;/urls&gt;&lt;/record&gt;&lt;/Cite&gt;&lt;/EndNote&gt;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[31]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1021FCF6" w14:textId="613D2BCD" w:rsidTr="00467B2A">
        <w:trPr>
          <w:trHeight w:val="34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437130" w14:textId="5FAB545B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Nycticebus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coucang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9EE3E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1434.00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59606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1243.00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911F5" w14:textId="295A3F26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&lt;EndNote&gt;&lt;Cite&gt;&lt;Author&gt;Kappeler&lt;/Author&gt;&lt;Year&gt;1997&lt;/Year&gt;&lt;RecNum&gt;55&lt;/RecNum&gt;&lt;DisplayText&gt;[11]&lt;/DisplayText&gt;&lt;record&gt;&lt;rec-number&gt;55&lt;/rec-number&gt;&lt;foreign-keys&gt;&lt;key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89FB90" w14:textId="4A37ACCB" w:rsidR="007F775B" w:rsidRPr="006A11BC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3BD712" w14:textId="0E5F353C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309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D9DD452" w14:textId="30DF2B6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BE236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21A98" w14:textId="68B14581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&lt;EndNote&gt;&lt;Cite&gt;&lt;Author&gt;Bearder&lt;/Author&gt;&lt;Year&gt;1999&lt;/Year&gt;&lt;RecNum&gt;123&lt;/RecNum&gt;&lt;DisplayText&gt;[8]&lt;/DisplayText&gt;&lt;record&gt;&lt;rec-number&gt;123&lt;/rec-number&gt;&lt;foreign-keys&gt;&lt;key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25A85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78FBB" w14:textId="3188C1E8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&lt;EndNote&gt;&lt;Cite&gt;&lt;Author&gt;Kawamura&lt;/Author&gt;&lt;Year&gt;2004&lt;/Year&gt;&lt;RecNum&gt;142&lt;/RecNum&gt;&lt;DisplayText&gt;[18]&lt;/DisplayText&gt;&lt;record&gt;&lt;rec-number&gt;142&lt;/rec-number&gt;&lt;foreign-keys&gt;&lt;key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24FCAF7" w14:textId="0F7A81E1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C64EEA" w14:textId="006B3818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&lt;EndNote&gt;&lt;Cite&gt;&lt;Author&gt;Harcourt&lt;/Author&gt;&lt;Year&gt;1994&lt;/Year&gt;&lt;RecNum&gt;321&lt;/RecNum&gt;&lt;DisplayText&gt;[5]&lt;/DisplayText&gt;&lt;record&gt;&lt;rec-number&gt;321&lt;/rec-number&gt;&lt;foreign-keys&gt;&lt;key app="EN" db-id="2fe2ztaw8d0rs7ezrs6pes2dre2tzwe2wxr9" timestamp="1716906458"&gt;321&lt;/key&gt;&lt;/foreign-keys&gt;&lt;ref-type name="Journal Article"&gt;17&lt;/ref-type&gt;&lt;contributors&gt;&lt;authors&gt;&lt;author&gt;Harcourt, A. H.&lt;/author&gt;&lt;author&gt;Gardiner, J.&lt;/author&gt;&lt;/authors&gt;&lt;/contributors&gt;&lt;titles&gt;&lt;title&gt;Sexual Selection and Genital Anatomy of Male Primates&lt;/title&gt;&lt;secondary-title&gt;Proc. R. Soc. Lond. B&lt;/secondary-title&gt;&lt;/titles&gt;&lt;periodical&gt;&lt;full-title&gt;Proc. R. Soc. Lond. B&lt;/full-title&gt;&lt;/periodical&gt;&lt;pages&gt;47-53&lt;/pages&gt;&lt;volume&gt;255&lt;/volume&gt;&lt;dates&gt;&lt;year&gt;1994&lt;/year&gt;&lt;/dates&gt;&lt;urls&gt;&lt;/urls&gt;&lt;/record&gt;&lt;/Cite&gt;&lt;/EndNote&gt;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68B4F840" w14:textId="0CCE08A7" w:rsidTr="00467B2A">
        <w:trPr>
          <w:trHeight w:val="34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2F21EF2" w14:textId="2982C06F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Nycticebus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pygmaeus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9D886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1931.00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43F69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450.00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16880" w14:textId="5DF34300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&lt;EndNote&gt;&lt;Cite&gt;&lt;Author&gt;Kappeler&lt;/Author&gt;&lt;Year&gt;1997&lt;/Year&gt;&lt;RecNum&gt;55&lt;/RecNum&gt;&lt;DisplayText&gt;[11]&lt;/DisplayText&gt;&lt;record&gt;&lt;rec-number&gt;55&lt;/rec-number&gt;&lt;foreign-keys&gt;&lt;key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156BE6E" w14:textId="73053A13" w:rsidR="007F775B" w:rsidRPr="006A11BC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4.61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7895AC" w14:textId="4984A911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A014E2" w14:textId="661950FF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88BFD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F431F" w14:textId="4B581BE0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&lt;EndNote&gt;&lt;Cite&gt;&lt;Author&gt;Harcourt&lt;/Author&gt;&lt;Year&gt;1991&lt;/Year&gt;&lt;RecNum&gt;124&lt;/RecNum&gt;&lt;DisplayText&gt;[3]&lt;/DisplayText&gt;&lt;record&gt;&lt;rec-number&gt;124&lt;/rec-number&gt;&lt;foreign-keys&gt;&lt;key app="EN" db-id="2fe2ztaw8d0rs7ezrs6pes2dre2tzwe2wxr9" timestamp="1695054015"&gt;124&lt;/key&gt;&lt;/foreign-keys&gt;&lt;ref-type name="Journal Article"&gt;17&lt;/ref-type&gt;&lt;contributors&gt;&lt;authors&gt;&lt;author&gt;Harcourt, C.&lt;/author&gt;&lt;/authors&gt;&lt;/contributors&gt;&lt;titles&gt;&lt;title&gt;&lt;style face="normal" font="default" size="100%"&gt;Diet and behavior of a nocturnal lemur, &lt;/style&gt;&lt;style face="italic" font="default" size="100%"&gt;Avahi laniger&lt;/style&gt;&lt;style face="normal" font="default" size="100%"&gt;, in the wild. &lt;/style&gt;&lt;/title&gt;&lt;secondary-title&gt;Journal of the Zoological Society  of London&lt;/secondary-title&gt;&lt;/titles&gt;&lt;periodical&gt;&lt;full-title&gt;Journal of the Zoological Society  of London&lt;/full-title&gt;&lt;/periodical&gt;&lt;pages&gt;667-674&lt;/pages&gt;&lt;volume&gt;223&lt;/volume&gt;&lt;dates&gt;&lt;year&gt;1991&lt;/year&gt;&lt;/dates&gt;&lt;urls&gt;&lt;/urls&gt;&lt;/record&gt;&lt;/Cite&gt;&lt;/EndNote&gt;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10356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9E863" w14:textId="6779F69E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&lt;EndNote&gt;&lt;Cite&gt;&lt;Author&gt;Kawamura&lt;/Author&gt;&lt;Year&gt;2004&lt;/Year&gt;&lt;RecNum&gt;142&lt;/RecNum&gt;&lt;DisplayText&gt;[18]&lt;/DisplayText&gt;&lt;record&gt;&lt;rec-number&gt;142&lt;/rec-number&gt;&lt;foreign-keys&gt;&lt;key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33DA7B" w14:textId="6F6A1350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2EB780" w14:textId="3420E5C0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&lt;EndNote&gt;&lt;Cite&gt;&lt;Author&gt;Harcourt&lt;/Author&gt;&lt;Year&gt;1994&lt;/Year&gt;&lt;RecNum&gt;321&lt;/RecNum&gt;&lt;DisplayText&gt;[5]&lt;/DisplayText&gt;&lt;record&gt;&lt;rec-number&gt;321&lt;/rec-number&gt;&lt;foreign-keys&gt;&lt;key app="EN" db-id="2fe2ztaw8d0rs7ezrs6pes2dre2tzwe2wxr9" timestamp="1716906458"&gt;321&lt;/key&gt;&lt;/foreign-keys&gt;&lt;ref-type name="Journal Article"&gt;17&lt;/ref-type&gt;&lt;contributors&gt;&lt;authors&gt;&lt;author&gt;Harcourt, A. H.&lt;/author&gt;&lt;author&gt;Gardiner, J.&lt;/author&gt;&lt;/authors&gt;&lt;/contributors&gt;&lt;titles&gt;&lt;title&gt;Sexual Selection and Genital Anatomy of Male Primates&lt;/title&gt;&lt;secondary-title&gt;Proc. R. Soc. Lond. B&lt;/secondary-title&gt;&lt;/titles&gt;&lt;periodical&gt;&lt;full-title&gt;Proc. R. Soc. Lond. B&lt;/full-title&gt;&lt;/periodical&gt;&lt;pages&gt;47-53&lt;/pages&gt;&lt;volume&gt;255&lt;/volume&gt;&lt;dates&gt;&lt;year&gt;1994&lt;/year&gt;&lt;/dates&gt;&lt;urls&gt;&lt;/urls&gt;&lt;/record&gt;&lt;/Cite&gt;&lt;/EndNote&gt;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07B3688F" w14:textId="36428940" w:rsidTr="00467B2A">
        <w:trPr>
          <w:trHeight w:val="68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A4AABC" w14:textId="32C83DE2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Otolemur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crassicaudatus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6AEF6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1715.00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E2E3D8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1627.00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B9798" w14:textId="0569F74A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&lt;EndNote&gt;&lt;Cite&gt;&lt;Author&gt;Martinez&lt;/Author&gt;&lt;Year&gt;2020&lt;/Year&gt;&lt;RecNum&gt;115&lt;/RecNum&gt;&lt;DisplayText&gt;[13]&lt;/DisplayText&gt;&lt;record&gt;&lt;rec-number&gt;115&lt;/rec-number&gt;&lt;foreign-keys&gt;&lt;key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4A26963" w14:textId="48F51723" w:rsidR="007F775B" w:rsidRPr="006A11BC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6.08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3F806B9" w14:textId="77D43FD9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328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6DD6B8" w14:textId="03C5FB94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46CE9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31B02" w14:textId="5D759198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&lt;EndNote&gt;&lt;Cite&gt;&lt;Author&gt;Bearder&lt;/Author&gt;&lt;Year&gt;1999&lt;/Year&gt;&lt;RecNum&gt;123&lt;/RecNum&gt;&lt;DisplayText&gt;[8]&lt;/DisplayText&gt;&lt;record&gt;&lt;rec-number&gt;123&lt;/rec-number&gt;&lt;foreign-keys&gt;&lt;key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DE787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805CD" w14:textId="1F686741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&lt;EndNote&gt;&lt;Cite&gt;&lt;Author&gt;Kawamura&lt;/Author&gt;&lt;Year&gt;2004&lt;/Year&gt;&lt;RecNum&gt;142&lt;/RecNum&gt;&lt;DisplayText&gt;[18]&lt;/DisplayText&gt;&lt;record&gt;&lt;rec-number&gt;142&lt;/rec-number&gt;&lt;foreign-keys&gt;&lt;key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7B0AE86" w14:textId="41C66E25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982C0D" w14:textId="27FB9568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&lt;EndNote&gt;&lt;Cite&gt;&lt;Author&gt;Harcourt&lt;/Author&gt;&lt;Year&gt;1994&lt;/Year&gt;&lt;RecNum&gt;321&lt;/RecNum&gt;&lt;DisplayText&gt;[5]&lt;/DisplayText&gt;&lt;record&gt;&lt;rec-number&gt;321&lt;/rec-number&gt;&lt;foreign-keys&gt;&lt;key app="EN" db-id="2fe2ztaw8d0rs7ezrs6pes2dre2tzwe2wxr9" timestamp="1716906458"&gt;321&lt;/key&gt;&lt;/foreign-keys&gt;&lt;ref-type name="Journal Article"&gt;17&lt;/ref-type&gt;&lt;contributors&gt;&lt;authors&gt;&lt;author&gt;Harcourt, A. H.&lt;/author&gt;&lt;author&gt;Gardiner, J.&lt;/author&gt;&lt;/authors&gt;&lt;/contributors&gt;&lt;titles&gt;&lt;title&gt;Sexual Selection and Genital Anatomy of Male Primates&lt;/title&gt;&lt;secondary-title&gt;Proc. R. Soc. Lond. B&lt;/secondary-title&gt;&lt;/titles&gt;&lt;periodical&gt;&lt;full-title&gt;Proc. R. Soc. Lond. B&lt;/full-title&gt;&lt;/periodical&gt;&lt;pages&gt;47-53&lt;/pages&gt;&lt;volume&gt;255&lt;/volume&gt;&lt;dates&gt;&lt;year&gt;1994&lt;/year&gt;&lt;/dates&gt;&lt;urls&gt;&lt;/urls&gt;&lt;/record&gt;&lt;/Cite&gt;&lt;/EndNote&gt;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797A31F0" w14:textId="35DEB35C" w:rsidTr="00467B2A">
        <w:trPr>
          <w:trHeight w:val="34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BEFCAF" w14:textId="1E137793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Otolemur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garnettii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08B09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2637.00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29A5C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1186.00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876D6" w14:textId="67B5CCBE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&lt;EndNote&gt;&lt;Cite&gt;&lt;Author&gt;Martinez&lt;/Author&gt;&lt;Year&gt;2020&lt;/Year&gt;&lt;RecNum&gt;115&lt;/RecNum&gt;&lt;DisplayText&gt;[13]&lt;/DisplayText&gt;&lt;record&gt;&lt;rec-number&gt;115&lt;/rec-number&gt;&lt;foreign-keys&gt;&lt;key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8EDEEE" w14:textId="0DDA36BE" w:rsidR="007F775B" w:rsidRPr="006A11BC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5.17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4D7503" w14:textId="05B1BC3B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749B24" w14:textId="595C4E4C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&lt;EndNote&gt;&lt;Cite&gt;&lt;Author&gt;Rowe&lt;/Author&gt;&lt;Year&gt;1996&lt;/Year&gt;&lt;RecNum&gt;327&lt;/RecNum&gt;&lt;DisplayText&gt;[32]&lt;/DisplayText&gt;&lt;record&gt;&lt;rec-number&gt;327&lt;/rec-number&gt;&lt;foreign-keys&gt;&lt;key app="EN" db-id="2fe2ztaw8d0rs7ezrs6pes2dre2tzwe2wxr9" timestamp="1716918573"&gt;327&lt;/key&gt;&lt;/foreign-keys&gt;&lt;ref-type name="Book"&gt;6&lt;/ref-type&gt;&lt;contributors&gt;&lt;authors&gt;&lt;author&gt;Rowe, N.&lt;/author&gt;&lt;/authors&gt;&lt;/contributors&gt;&lt;titles&gt;&lt;title&gt;The Pictorial Guide to the Living Primates&lt;/title&gt;&lt;/titles&gt;&lt;dates&gt;&lt;year&gt;1996&lt;/year&gt;&lt;/dates&gt;&lt;pub-location&gt;New York&lt;/pub-location&gt;&lt;publisher&gt;Pogonias Press&lt;/publisher&gt;&lt;urls&gt;&lt;/urls&gt;&lt;/record&gt;&lt;/Cite&gt;&lt;/EndNote&gt;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[32]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64B96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DE8F97" w14:textId="4550B905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&lt;EndNote&gt;&lt;Cite&gt;&lt;Author&gt;Becker&lt;/Author&gt;&lt;Year&gt;2003&lt;/Year&gt;&lt;RecNum&gt;235&lt;/RecNum&gt;&lt;DisplayText&gt;[33]&lt;/DisplayText&gt;&lt;record&gt;&lt;rec-number&gt;235&lt;/rec-number&gt;&lt;foreign-keys&gt;&lt;key app="EN" db-id="2fe2ztaw8d0rs7ezrs6pes2dre2tzwe2wxr9" timestamp="1705422906"&gt;235&lt;/key&gt;&lt;/foreign-keys&gt;&lt;ref-type name="Journal Article"&gt;17&lt;/ref-type&gt;&lt;contributors&gt;&lt;authors&gt;&lt;author&gt;Becker, M. L.&lt;/author&gt;&lt;author&gt;Buder, E. H.&lt;/author&gt;&lt;author&gt;Ward, J. P.&lt;/author&gt;&lt;/authors&gt;&lt;/contributors&gt;&lt;titles&gt;&lt;title&gt;&lt;style face="normal" font="default" size="100%"&gt;Spectrographic descriptions of vocalizations in captive &lt;/style&gt;&lt;style face="italic" font="default" size="100%"&gt;Otolemur garnettii&lt;/style&gt;&lt;/title&gt;&lt;secondary-title&gt;Int J Primatol&lt;/secondary-title&gt;&lt;/titles&gt;&lt;periodical&gt;&lt;full-title&gt;Int J Primatol&lt;/full-title&gt;&lt;/periodical&gt;&lt;pages&gt;415-446&lt;/pages&gt;&lt;volume&gt;24&lt;/volume&gt;&lt;number&gt;2&lt;/number&gt;&lt;dates&gt;&lt;year&gt;2003&lt;/year&gt;&lt;/dates&gt;&lt;urls&gt;&lt;/urls&gt;&lt;/record&gt;&lt;/Cite&gt;&lt;/EndNote&gt;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[33]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64D15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7F121" w14:textId="6C4A0BE1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&lt;EndNote&gt;&lt;Cite&gt;&lt;Author&gt;Kawamura&lt;/Author&gt;&lt;Year&gt;2004&lt;/Year&gt;&lt;RecNum&gt;142&lt;/RecNum&gt;&lt;DisplayText&gt;[18]&lt;/DisplayText&gt;&lt;record&gt;&lt;rec-number&gt;142&lt;/rec-number&gt;&lt;foreign-keys&gt;&lt;key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971FA1" w14:textId="7D296AE1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939296" w14:textId="1B110F46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&lt;EndNote&gt;&lt;Cite&gt;&lt;Author&gt;Hager&lt;/Author&gt;&lt;Year&gt;2000&lt;/Year&gt;&lt;RecNum&gt;284&lt;/RecNum&gt;&lt;DisplayText&gt;[34]&lt;/DisplayText&gt;&lt;record&gt;&lt;rec-number&gt;284&lt;/rec-number&gt;&lt;foreign-keys&gt;&lt;key app="EN" db-id="2fe2ztaw8d0rs7ezrs6pes2dre2tzwe2wxr9" timestamp="1706733067"&gt;284&lt;/key&gt;&lt;/foreign-keys&gt;&lt;ref-type name="Journal Article"&gt;17&lt;/ref-type&gt;&lt;contributors&gt;&lt;authors&gt;&lt;author&gt;Hager, R.&lt;/author&gt;&lt;author&gt;Welker, C.&lt;/author&gt;&lt;/authors&gt;&lt;/contributors&gt;&lt;titles&gt;&lt;title&gt;&lt;style face="normal" font="default" size="100%"&gt;Female dominance in African lorises (&lt;/style&gt;&lt;style face="italic" font="default" size="100%"&gt;Otolemur garnettii&lt;/style&gt;&lt;style face="normal" font="default" size="100%"&gt;)&lt;/style&gt;&lt;/title&gt;&lt;secondary-title&gt;Folia Primatologica&lt;/secondary-title&gt;&lt;/titles&gt;&lt;periodical&gt;&lt;full-title&gt;Folia Primatologica&lt;/full-title&gt;&lt;/periodical&gt;&lt;pages&gt;48-50&lt;/pages&gt;&lt;volume&gt;72&lt;/volume&gt;&lt;dates&gt;&lt;year&gt;2000&lt;/year&gt;&lt;/dates&gt;&lt;urls&gt;&lt;/urls&gt;&lt;/record&gt;&lt;/Cite&gt;&lt;/EndNote&gt;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[34]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007CF422" w14:textId="276B46E1" w:rsidTr="00467B2A">
        <w:trPr>
          <w:trHeight w:val="34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FDAB1CE" w14:textId="6671290B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Perodicticus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potto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42225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3004.00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EDE60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924.00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5E928" w14:textId="4B576E76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&lt;EndNote&gt;&lt;Cite&gt;&lt;Author&gt;Kappeler&lt;/Author&gt;&lt;Year&gt;1997&lt;/Year&gt;&lt;RecNum&gt;55&lt;/RecNum&gt;&lt;DisplayText&gt;[11]&lt;/DisplayText&gt;&lt;record&gt;&lt;rec-number&gt;55&lt;/rec-number&gt;&lt;foreign-keys&gt;&lt;key app="EN" db-id="2fe2ztaw8d0rs7ezrs6pes2dre2tzwe2wxr9" timestamp="1680551685"&gt;55&lt;/key&gt;&lt;/foreign-keys&gt;&lt;ref-type name="Journal Article"&gt;17&lt;/ref-type&gt;&lt;contributors&gt;&lt;authors&gt;&lt;author&gt;Kappeler, P. M.&lt;/author&gt;&lt;/authors&gt;&lt;/contributors&gt;&lt;titles&gt;&lt;title&gt;Intrasexual selection and testis size in strepsirhine primates&lt;/title&gt;&lt;secondary-title&gt;Behavioral Ecology&lt;/secondary-title&gt;&lt;/titles&gt;&lt;periodical&gt;&lt;full-title&gt;Behavioral Ecology&lt;/full-title&gt;&lt;/periodical&gt;&lt;pages&gt;19-29&lt;/pages&gt;&lt;volume&gt;8&lt;/volume&gt;&lt;number&gt;1&lt;/number&gt;&lt;dates&gt;&lt;year&gt;1997&lt;/year&gt;&lt;/dates&gt;&lt;urls&gt;&lt;/urls&gt;&lt;/record&gt;&lt;/Cite&gt;&lt;/EndNote&gt;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EA911E" w14:textId="70D4D251" w:rsidR="007F775B" w:rsidRPr="006A11BC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2.93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89FDEB" w14:textId="1A0B0C7B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11B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FD2C1BC" w14:textId="63675A60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1929E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260D6" w14:textId="1E4EB444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&lt;EndNote&gt;&lt;Cite&gt;&lt;Author&gt;Bearder&lt;/Author&gt;&lt;Year&gt;1999&lt;/Year&gt;&lt;RecNum&gt;123&lt;/RecNum&gt;&lt;DisplayText&gt;[8]&lt;/DisplayText&gt;&lt;record&gt;&lt;rec-number&gt;123&lt;/rec-number&gt;&lt;foreign-keys&gt;&lt;key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66967" w14:textId="77777777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656CF" w14:textId="5D4E2D19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&lt;EndNote&gt;&lt;Cite&gt;&lt;Author&gt;Kawamura&lt;/Author&gt;&lt;Year&gt;2004&lt;/Year&gt;&lt;RecNum&gt;142&lt;/RecNum&gt;&lt;DisplayText&gt;[18]&lt;/DisplayText&gt;&lt;record&gt;&lt;rec-number&gt;142&lt;/rec-number&gt;&lt;foreign-keys&gt;&lt;key app="EN" db-id="2fe2ztaw8d0rs7ezrs6pes2dre2tzwe2wxr9" timestamp="1696012682"&gt;142&lt;/key&gt;&lt;/foreign-keys&gt;&lt;ref-type name="Journal Article"&gt;17&lt;/ref-type&gt;&lt;contributors&gt;&lt;authors&gt;&lt;author&gt;Kawamura, S.&lt;/author&gt;&lt;author&gt;Kubotera, N.&lt;/author&gt;&lt;/authors&gt;&lt;/contributors&gt;&lt;titles&gt;&lt;title&gt;Ancestral loss of short wave-sensitive cone visual pigment in lorisiform prosimians, contrasting iwth its strict conservation in other prosimians&lt;/title&gt;&lt;secondary-title&gt;Journal of Molecular Evolution&lt;/secondary-title&gt;&lt;/titles&gt;&lt;periodical&gt;&lt;full-title&gt;J Mol Evol&lt;/full-title&gt;&lt;abbr-1&gt;Journal of molecular evolution&lt;/abbr-1&gt;&lt;/periodical&gt;&lt;pages&gt;314-321&lt;/pages&gt;&lt;volume&gt;58&lt;/volume&gt;&lt;dates&gt;&lt;year&gt;2004&lt;/year&gt;&lt;/dates&gt;&lt;urls&gt;&lt;/urls&gt;&lt;/record&gt;&lt;/Cite&gt;&lt;/EndNote&gt;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034A7F4" w14:textId="0E58A24A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8AFD07" w14:textId="1047E67D" w:rsidR="007F775B" w:rsidRPr="00425EBB" w:rsidRDefault="007F775B" w:rsidP="00C55C7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&lt;EndNote&gt;&lt;Cite&gt;&lt;Author&gt;Harcourt&lt;/Author&gt;&lt;Year&gt;1994&lt;/Year&gt;&lt;RecNum&gt;321&lt;/RecNum&gt;&lt;DisplayText&gt;[5]&lt;/DisplayText&gt;&lt;record&gt;&lt;rec-number&gt;321&lt;/rec-number&gt;&lt;foreign-keys&gt;&lt;key app="EN" db-id="2fe2ztaw8d0rs7ezrs6pes2dre2tzwe2wxr9" timestamp="1716906458"&gt;321&lt;/key&gt;&lt;/foreign-keys&gt;&lt;ref-type name="Journal Article"&gt;17&lt;/ref-type&gt;&lt;contributors&gt;&lt;authors&gt;&lt;author&gt;Harcourt, A. H.&lt;/author&gt;&lt;author&gt;Gardiner, J.&lt;/author&gt;&lt;/authors&gt;&lt;/contributors&gt;&lt;titles&gt;&lt;title&gt;Sexual Selection and Genital Anatomy of Male Primates&lt;/title&gt;&lt;secondary-title&gt;Proc. R. Soc. Lond. B&lt;/secondary-title&gt;&lt;/titles&gt;&lt;periodical&gt;&lt;full-title&gt;Proc. R. Soc. Lond. B&lt;/full-title&gt;&lt;/periodical&gt;&lt;pages&gt;47-53&lt;/pages&gt;&lt;volume&gt;255&lt;/volume&gt;&lt;dates&gt;&lt;year&gt;1994&lt;/year&gt;&lt;/dates&gt;&lt;urls&gt;&lt;/urls&gt;&lt;/record&gt;&lt;/Cite&gt;&lt;/EndNote&gt;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54BEE103" w14:textId="4419E6D6" w:rsidTr="00467B2A">
        <w:trPr>
          <w:trHeight w:val="34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AE60EA" w14:textId="28FBA54F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Phaner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furcifer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8E36D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399.00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9998C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320.00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47E9A" w14:textId="4E52E2D5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&lt;EndNote&gt;&lt;Cite&gt;&lt;Author&gt;Schülke&lt;/Author&gt;&lt;Year&gt;2004&lt;/Year&gt;&lt;RecNum&gt;180&lt;/RecNum&gt;&lt;DisplayText&gt;[35]&lt;/DisplayText&gt;&lt;record&gt;&lt;rec-number&gt;180&lt;/rec-number&gt;&lt;foreign-keys&gt;&lt;key app="EN" db-id="2fe2ztaw8d0rs7ezrs6pes2dre2tzwe2wxr9" timestamp="1696621275"&gt;180&lt;/key&gt;&lt;/foreign-keys&gt;&lt;ref-type name="Journal Article"&gt;17&lt;/ref-type&gt;&lt;contributors&gt;&lt;authors&gt;&lt;author&gt;Schülke, O.&lt;/author&gt;&lt;author&gt;Kappeler, P. M.&lt;/author&gt;&lt;author&gt;Zischler, H.&lt;/author&gt;&lt;/authors&gt;&lt;/contributors&gt;&lt;titles&gt;&lt;title&gt;&lt;style face="normal" font="default" size="100%"&gt;Small testes size despite high extra-pair paternity in the pair-living nocturnal primate &lt;/style&gt;&lt;style face="italic" font="default" size="100%"&gt;Phaner furcifer&lt;/style&gt;&lt;/title&gt;&lt;secondary-title&gt;Behavioral Ecology and Sociobiology&lt;/secondary-title&gt;&lt;/titles&gt;&lt;periodical&gt;&lt;full-title&gt;Behavioral Ecology and Sociobiology&lt;/full-title&gt;&lt;/periodical&gt;&lt;pages&gt;293-301&lt;/pages&gt;&lt;volume&gt;55&lt;/volume&gt;&lt;dates&gt;&lt;year&gt;2004&lt;/year&gt;&lt;/dates&gt;&lt;urls&gt;&lt;/urls&gt;&lt;/record&gt;&lt;/Cite&gt;&lt;/EndNote&gt;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[35]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438667" w14:textId="4CA29650" w:rsidR="007F775B" w:rsidRPr="00D32700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4.37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22B91E" w14:textId="25CDFBD9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AE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500FDE" w14:textId="6D859A3A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&lt;EndNote&gt;&lt;Cite&gt;&lt;Author&gt;Nowack&lt;/Author&gt;&lt;Year&gt;1999&lt;/Year&gt;&lt;RecNum&gt;328&lt;/RecNum&gt;&lt;DisplayText&gt;[36]&lt;/DisplayText&gt;&lt;record&gt;&lt;rec-number&gt;328&lt;/rec-number&gt;&lt;foreign-keys&gt;&lt;key app="EN" db-id="2fe2ztaw8d0rs7ezrs6pes2dre2tzwe2wxr9" timestamp="1716919634"&gt;328&lt;/key&gt;&lt;/foreign-keys&gt;&lt;ref-type name="Book"&gt;6&lt;/ref-type&gt;&lt;contributors&gt;&lt;authors&gt;&lt;author&gt;Nowack, R. M.&lt;/author&gt;&lt;/authors&gt;&lt;/contributors&gt;&lt;titles&gt;&lt;title&gt;Walker’s Mammals of the World&lt;/title&gt;&lt;/titles&gt;&lt;volume&gt;Sixth Edition&lt;/volume&gt;&lt;dates&gt;&lt;year&gt;1999&lt;/year&gt;&lt;/dates&gt;&lt;pub-location&gt;Baltimore and London&lt;/pub-location&gt;&lt;publisher&gt;The Johns Hopkins University Press&lt;/publisher&gt;&lt;urls&gt;&lt;/urls&gt;&lt;/record&gt;&lt;/Cite&gt;&lt;/EndNote&gt;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[36]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86099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EB6EE" w14:textId="1E74AD9B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&lt;EndNote&gt;&lt;Cite&gt;&lt;Author&gt;Bearder&lt;/Author&gt;&lt;Year&gt;1999&lt;/Year&gt;&lt;RecNum&gt;123&lt;/RecNum&gt;&lt;DisplayText&gt;[8]&lt;/DisplayText&gt;&lt;record&gt;&lt;rec-number&gt;123&lt;/rec-number&gt;&lt;foreign-keys&gt;&lt;key app="EN" db-id="2fe2ztaw8d0rs7ezrs6pes2dre2tzwe2wxr9" timestamp="1695053841"&gt;123&lt;/key&gt;&lt;/foreign-keys&gt;&lt;ref-type name="Journal Article"&gt;17&lt;/ref-type&gt;&lt;contributors&gt;&lt;authors&gt;&lt;author&gt;Bearder, S. K.&lt;/author&gt;&lt;/authors&gt;&lt;/contributors&gt;&lt;titles&gt;&lt;title&gt;Physical and social diversity among nocturnal primates: a new view based on long term research&lt;/title&gt;&lt;secondary-title&gt;Primates&lt;/secondary-title&gt;&lt;/titles&gt;&lt;periodical&gt;&lt;full-title&gt;Primates&lt;/full-title&gt;&lt;/periodical&gt;&lt;pages&gt;267-282&lt;/pages&gt;&lt;volume&gt;40&lt;/volume&gt;&lt;number&gt;1&lt;/number&gt;&lt;dates&gt;&lt;year&gt;1999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45C1E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E9AA1" w14:textId="68BCDBFF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&lt;EndNote&gt;&lt;Cite&gt;&lt;Author&gt;Veilleux&lt;/Author&gt;&lt;Year&gt;2013&lt;/Year&gt;&lt;RecNum&gt;169&lt;/RecNum&gt;&lt;DisplayText&gt;[9]&lt;/DisplayText&gt;&lt;record&gt;&lt;rec-number&gt;169&lt;/rec-number&gt;&lt;foreign-keys&gt;&lt;key app="EN" db-id="2fe2ztaw8d0rs7ezrs6pes2dre2tzwe2wxr9" timestamp="1696607915"&gt;169&lt;/key&gt;&lt;/foreign-keys&gt;&lt;ref-type name="Journal Article"&gt;17&lt;/ref-type&gt;&lt;contributors&gt;&lt;authors&gt;&lt;author&gt;Veilleux, C. C.&lt;/author&gt;&lt;author&gt;Louis, E. E.&lt;/author&gt;&lt;author&gt;Bolnick, D. A.&lt;/author&gt;&lt;/authors&gt;&lt;/contributors&gt;&lt;titles&gt;&lt;title&gt;Nocturnal light environments influence color vision and signatures of selection on the OPN1SW opsin gene in nocturnal lemurs&lt;/title&gt;&lt;secondary-title&gt;Molecular biology and evolution&lt;/secondary-title&gt;&lt;/titles&gt;&lt;periodical&gt;&lt;full-title&gt;Molecular biology and evolution&lt;/full-title&gt;&lt;/periodical&gt;&lt;pages&gt;1420-1437&lt;/pages&gt;&lt;volume&gt;30&lt;/volume&gt;&lt;number&gt;6&lt;/number&gt;&lt;dates&gt;&lt;year&gt;2013&lt;/year&gt;&lt;/dates&gt;&lt;urls&gt;&lt;/urls&gt;&lt;/record&gt;&lt;/Cite&gt;&lt;/EndNote&gt;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[9]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D1BAA4B" w14:textId="59851610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Paired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B96BCC" w14:textId="0610E8D9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&lt;EndNote&gt;&lt;Cite&gt;&lt;Author&gt;Schülke&lt;/Author&gt;&lt;Year&gt;2003&lt;/Year&gt;&lt;RecNum&gt;179&lt;/RecNum&gt;&lt;DisplayText&gt;[37, 38]&lt;/DisplayText&gt;&lt;record&gt;&lt;rec-number&gt;179&lt;/rec-number&gt;&lt;foreign-keys&gt;&lt;key app="EN" db-id="2fe2ztaw8d0rs7ezrs6pes2dre2tzwe2wxr9" timestamp="1696620438"&gt;179&lt;/key&gt;&lt;/foreign-keys&gt;&lt;ref-type name="Journal Article"&gt;17&lt;/ref-type&gt;&lt;contributors&gt;&lt;authors&gt;&lt;author&gt;Schülke, O.&lt;/author&gt;&lt;author&gt;Kappeler, P. M.&lt;/author&gt;&lt;/authors&gt;&lt;/contributors&gt;&lt;titles&gt;&lt;title&gt;&lt;style face="normal" font="default" size="100%"&gt;So near and yet so far: territorial pairs, but low cohesion in pair partners in a nocturnal lemur, &lt;/style&gt;&lt;style face="italic" font="default" size="100%"&gt;Phaner furcifer&lt;/style&gt;&lt;/title&gt;&lt;secondary-title&gt;Animal Behaviour&lt;/secondary-title&gt;&lt;/titles&gt;&lt;periodical&gt;&lt;full-title&gt;Animal Behaviour&lt;/full-title&gt;&lt;/periodical&gt;&lt;pages&gt;331-343&lt;/pages&gt;&lt;volume&gt;65&lt;/volume&gt;&lt;dates&gt;&lt;year&gt;2003&lt;/year&gt;&lt;/dates&gt;&lt;urls&gt;&lt;/urls&gt;&lt;/record&gt;&lt;/Cite&gt;&lt;Cite&gt;&lt;Author&gt;Shülke&lt;/Author&gt;&lt;Year&gt;2005&lt;/Year&gt;&lt;RecNum&gt;322&lt;/RecNum&gt;&lt;record&gt;&lt;rec-number&gt;322&lt;/rec-number&gt;&lt;foreign-keys&gt;&lt;key app="EN" db-id="2fe2ztaw8d0rs7ezrs6pes2dre2tzwe2wxr9" timestamp="1716908296"&gt;322&lt;/key&gt;&lt;/foreign-keys&gt;&lt;ref-type name="Journal Article"&gt;17&lt;/ref-type&gt;&lt;contributors&gt;&lt;authors&gt;&lt;author&gt;Shülke, O.&lt;/author&gt;&lt;author&gt;Ostner, J.&lt;/author&gt;&lt;/authors&gt;&lt;/contributors&gt;&lt;titles&gt;&lt;title&gt;Big times for dwarfs: Social organization, sexual selection, and cooperation in the Cheirogaleidae&lt;/title&gt;&lt;secondary-title&gt;Evolutionary Anthropology&lt;/secondary-title&gt;&lt;/titles&gt;&lt;periodical&gt;&lt;full-title&gt;Evolutionary Anthropology&lt;/full-title&gt;&lt;/periodical&gt;&lt;pages&gt;170-185&lt;/pages&gt;&lt;volume&gt;14&lt;/volume&gt;&lt;number&gt;5&lt;/number&gt;&lt;dates&gt;&lt;year&gt;2005&lt;/year&gt;&lt;/dates&gt;&lt;urls&gt;&lt;/urls&gt;&lt;/record&gt;&lt;/Cite&gt;&lt;/EndNote&gt;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[37, 38]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35AD7F21" w14:textId="54693299" w:rsidTr="00467B2A">
        <w:trPr>
          <w:trHeight w:val="34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9CB17B7" w14:textId="2E54402B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Varecia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variegata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variegata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9A956" w14:textId="666CDAB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17.17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22A9F" w14:textId="6627FE2D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475.00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A028F" w14:textId="025D0FF3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&lt;EndNote&gt;&lt;Cite&gt;&lt;Author&gt;Martinez&lt;/Author&gt;&lt;Year&gt;2020&lt;/Year&gt;&lt;RecNum&gt;115&lt;/RecNum&gt;&lt;DisplayText&gt;[13]&lt;/DisplayText&gt;&lt;record&gt;&lt;rec-number&gt;115&lt;/rec-number&gt;&lt;foreign-keys&gt;&lt;key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B1CA586" w14:textId="120DD8FF" w:rsidR="007F775B" w:rsidRPr="00B44AE6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6.91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4F7781" w14:textId="3B87FDB4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AE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0733D2" w14:textId="741B0F44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87CE9" w14:textId="0C7AD4E2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CB9C8" w14:textId="2290EEFF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&lt;EndNote&gt;&lt;Cite&gt;&lt;Author&gt;Baden&lt;/Author&gt;&lt;Year&gt;2019&lt;/Year&gt;&lt;RecNum&gt;112&lt;/RecNum&gt;&lt;DisplayText&gt;[39]&lt;/DisplayText&gt;&lt;record&gt;&lt;rec-number&gt;112&lt;/rec-number&gt;&lt;foreign-keys&gt;&lt;key app="EN" db-id="2fe2ztaw8d0rs7ezrs6pes2dre2tzwe2wxr9" timestamp="1693935665"&gt;112&lt;/key&gt;&lt;/foreign-keys&gt;&lt;ref-type name="Journal Article"&gt;17&lt;/ref-type&gt;&lt;contributors&gt;&lt;authors&gt;&lt;author&gt;Baden, A. L.&lt;/author&gt;&lt;/authors&gt;&lt;/contributors&gt;&lt;titles&gt;&lt;title&gt;&lt;style face="normal" font="default" size="100%"&gt;A description of nesting behaviors, including factors impacting nest site selection, in black-and-white ruffed lemurs (&lt;/style&gt;&lt;style face="italic" font="default" size="100%"&gt;Varecia variegata&lt;/style&gt;&lt;style face="normal" font="default" size="100%"&gt;)&lt;/style&gt;&lt;/title&gt;&lt;secondary-title&gt;Ecology and Evolution&lt;/secondary-title&gt;&lt;/titles&gt;&lt;periodical&gt;&lt;full-title&gt;Ecology and Evolution&lt;/full-title&gt;&lt;/periodical&gt;&lt;pages&gt;1010-1028&lt;/pages&gt;&lt;volume&gt;9&lt;/volume&gt;&lt;dates&gt;&lt;year&gt;2019&lt;/year&gt;&lt;/dates&gt;&lt;urls&gt;&lt;/urls&gt;&lt;/record&gt;&lt;/Cite&gt;&lt;/EndNote&gt;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[39]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C755D" w14:textId="5D2BA4AC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F4095" w14:textId="35CFE992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&lt;EndNote&gt;&lt;Cite&gt;&lt;Author&gt;Jacobs&lt;/Author&gt;&lt;Year&gt;2016&lt;/Year&gt;&lt;RecNum&gt;158&lt;/RecNum&gt;&lt;DisplayText&gt;[21]&lt;/DisplayText&gt;&lt;record&gt;&lt;rec-number&gt;158&lt;/rec-number&gt;&lt;foreign-keys&gt;&lt;key app="EN" db-id="2fe2ztaw8d0rs7ezrs6pes2dre2tzwe2wxr9" timestamp="1696355302"&gt;158&lt;/key&gt;&lt;/foreign-keys&gt;&lt;ref-type name="Journal Article"&gt;17&lt;/ref-type&gt;&lt;contributors&gt;&lt;authors&gt;&lt;author&gt;Jacobs, R. L.&lt;/author&gt;&lt;author&gt;Bradley, B. J.&lt;/author&gt;&lt;/authors&gt;&lt;/contributors&gt;&lt;titles&gt;&lt;title&gt;Considering the influence of nonadaptive evolution on primate color vision&lt;/title&gt;&lt;secondary-title&gt;PLoS One&lt;/secondary-title&gt;&lt;/titles&gt;&lt;periodical&gt;&lt;full-title&gt;PLoS One&lt;/full-title&gt;&lt;abbr-1&gt;PloS one&lt;/abbr-1&gt;&lt;/periodical&gt;&lt;pages&gt;e0149664&lt;/pages&gt;&lt;volume&gt;11&lt;/volume&gt;&lt;number&gt;3&lt;/number&gt;&lt;dates&gt;&lt;year&gt;2016&lt;/year&gt;&lt;/dates&gt;&lt;urls&gt;&lt;/urls&gt;&lt;/record&gt;&lt;/Cite&gt;&lt;/EndNote&gt;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E9F3E2" w14:textId="61D3A11C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C6E7FA" w14:textId="0F1F277A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&lt;EndNote&gt;&lt;Cite&gt;&lt;Author&gt;White&lt;/Author&gt;&lt;Year&gt;1993&lt;/Year&gt;&lt;RecNum&gt;323&lt;/RecNum&gt;&lt;DisplayText&gt;[40]&lt;/DisplayText&gt;&lt;record&gt;&lt;rec-number&gt;323&lt;/rec-number&gt;&lt;foreign-keys&gt;&lt;key app="EN" db-id="2fe2ztaw8d0rs7ezrs6pes2dre2tzwe2wxr9" timestamp="1716908580"&gt;323&lt;/key&gt;&lt;/foreign-keys&gt;&lt;ref-type name="Book Section"&gt;5&lt;/ref-type&gt;&lt;contributors&gt;&lt;authors&gt;&lt;author&gt;White, Frances J.&lt;/author&gt;&lt;author&gt;Balko, Elizabeth A.&lt;/author&gt;&lt;author&gt;Fox, ElizaBeth A.&lt;/author&gt;&lt;/authors&gt;&lt;secondary-authors&gt;&lt;author&gt;Kappeler, Peter M.&lt;/author&gt;&lt;author&gt;Ganzhorn, Jörg U.&lt;/author&gt;&lt;/secondary-authors&gt;&lt;/contributors&gt;&lt;titles&gt;&lt;title&gt;Male Transfer in Captive Ruffed Lemurs, Varecia Variegata Variegata&lt;/title&gt;&lt;secondary-title&gt;Lemur Social Systems and Their Ecological Basis&lt;/secondary-title&gt;&lt;/titles&gt;&lt;pages&gt;41-49&lt;/pages&gt;&lt;dates&gt;&lt;year&gt;1993&lt;/year&gt;&lt;/dates&gt;&lt;pub-location&gt;Boston, MA&lt;/pub-location&gt;&lt;publisher&gt;Springer US&lt;/publisher&gt;&lt;isbn&gt;978-1-4899-2412-4&lt;/isbn&gt;&lt;label&gt;White1993&lt;/label&gt;&lt;urls&gt;&lt;related-urls&gt;&lt;url&gt;https://doi.org/10.1007/978-1-4899-2412-4_4&lt;/url&gt;&lt;/related-urls&gt;&lt;/urls&gt;&lt;electronic-resource-num&gt;10.1007/978-1-4899-2412-4_4&lt;/electronic-resource-num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[40]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532E31BF" w14:textId="77777777" w:rsidTr="00467B2A">
        <w:trPr>
          <w:trHeight w:val="32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0931D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Alouatta palliata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8AFC7" w14:textId="77777777" w:rsidR="007F775B" w:rsidRPr="00425EBB" w:rsidRDefault="007F775B" w:rsidP="00D327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25E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22.70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C4307" w14:textId="77777777" w:rsidR="007F775B" w:rsidRPr="00425EBB" w:rsidRDefault="007F775B" w:rsidP="00D32700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25EB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5800.00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4464C" w14:textId="2B09CA9A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&lt;EndNote&gt;&lt;Cite&gt;&lt;Author&gt;Dunn&lt;/Author&gt;&lt;Year&gt;2015&lt;/Year&gt;&lt;RecNum&gt;104&lt;/RecNum&gt;&lt;DisplayText&gt;[41]&lt;/DisplayText&gt;&lt;record&gt;&lt;rec-number&gt;104&lt;/rec-number&gt;&lt;foreign-keys&gt;&lt;key app="EN" db-id="2fe2ztaw8d0rs7ezrs6pes2dre2tzwe2wxr9" timestamp="1693337483"&gt;104&lt;/key&gt;&lt;/foreign-keys&gt;&lt;ref-type name="Journal Article"&gt;17&lt;/ref-type&gt;&lt;contributors&gt;&lt;authors&gt;&lt;author&gt;Dunn, J.  C.&lt;/author&gt;&lt;author&gt;Halenar, L. B.&lt;/author&gt;&lt;author&gt;Davies, T. G.&lt;/author&gt;&lt;author&gt;Cristobal-Azkarate, J.&lt;/author&gt;&lt;author&gt;Reby, D.&lt;/author&gt;&lt;author&gt;Sykes, D.&lt;/author&gt;&lt;author&gt;Dengg, S.&lt;/author&gt;&lt;author&gt;Fitch, W. T.&lt;/author&gt;&lt;author&gt;Knapp, L. A.&lt;/author&gt;&lt;/authors&gt;&lt;/contributors&gt;&lt;titles&gt;&lt;title&gt;Evolutionary trade-off between vocal tract and testes dimensions in howler monkeys&lt;/title&gt;&lt;secondary-title&gt;Current Biology&lt;/secondary-title&gt;&lt;/titles&gt;&lt;periodical&gt;&lt;full-title&gt;Current Biology&lt;/full-title&gt;&lt;/periodical&gt;&lt;pages&gt;2839-2844&lt;/pages&gt;&lt;volume&gt;25&lt;/volume&gt;&lt;dates&gt;&lt;year&gt;2015&lt;/year&gt;&lt;/dates&gt;&lt;urls&gt;&lt;/urls&gt;&lt;/record&gt;&lt;/Cite&gt;&lt;/EndNote&gt;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099167" w14:textId="264262D3" w:rsidR="007F775B" w:rsidRPr="00B44AE6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8.72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569BAE2" w14:textId="4506FC4B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AE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737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3351E3" w14:textId="2D20C02B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&lt;EndNote&gt;&lt;Cite&gt;&lt;Author&gt;Nowak&lt;/Author&gt;&lt;Year&gt;1991&lt;/Year&gt;&lt;RecNum&gt;324&lt;/RecNum&gt;&lt;DisplayText&gt;[2]&lt;/DisplayText&gt;&lt;record&gt;&lt;rec-number&gt;324&lt;/rec-number&gt;&lt;foreign-keys&gt;&lt;key app="EN" db-id="2fe2ztaw8d0rs7ezrs6pes2dre2tzwe2wxr9" timestamp="1716916664"&gt;324&lt;/key&gt;&lt;/foreign-keys&gt;&lt;ref-type name="Book"&gt;6&lt;/ref-type&gt;&lt;contributors&gt;&lt;authors&gt;&lt;author&gt;Nowak, R. M.&lt;/author&gt;&lt;/authors&gt;&lt;/contributors&gt;&lt;titles&gt;&lt;title&gt;Walker’s Mammals of the World&lt;/title&gt;&lt;/titles&gt;&lt;volume&gt;1 and 2&lt;/volume&gt;&lt;dates&gt;&lt;year&gt;1991&lt;/year&gt;&lt;/dates&gt;&lt;publisher&gt;Johns Hopkins University Press&lt;/publisher&gt;&lt;urls&gt;&lt;/urls&gt;&lt;/record&gt;&lt;/Cite&gt;&lt;/EndNote&gt;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[2]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E2ACE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CD091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A1933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RT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5A128" w14:textId="750D3D2A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&lt;EndNote&gt;&lt;Cite&gt;&lt;Author&gt;Sánchez-Solano&lt;/Author&gt;&lt;Year&gt;2020&lt;/Year&gt;&lt;RecNum&gt;303&lt;/RecNum&gt;&lt;DisplayText&gt;[42]&lt;/DisplayText&gt;&lt;record&gt;&lt;rec-number&gt;303&lt;/rec-number&gt;&lt;foreign-keys&gt;&lt;key app="EN" db-id="2fe2ztaw8d0rs7ezrs6pes2dre2tzwe2wxr9" timestamp="1710528984"&gt;303&lt;/key&gt;&lt;/foreign-keys&gt;&lt;ref-type name="Journal Article"&gt;17&lt;/ref-type&gt;&lt;contributors&gt;&lt;authors&gt;&lt;author&gt;Sánchez-Solano, K. G.&lt;/author&gt;&lt;author&gt;Morales-Mávil, J. É.&lt;/author&gt;&lt;author&gt;Laska, M.&lt;/author&gt;&lt;author&gt;Melin, A. D.&lt;/author&gt;&lt;author&gt;Salazar, L. T. H.&lt;/author&gt;&lt;/authors&gt;&lt;/contributors&gt;&lt;titles&gt;&lt;title&gt;&lt;style face="normal" font="default" size="100%"&gt;Visual detection and fruit selection by the  mantled howler monkey (&lt;/style&gt;&lt;style face="italic" font="default" size="100%"&gt;Alouatta palliata&lt;/style&gt;&lt;style face="normal" font="default" size="100%"&gt;)&lt;/style&gt;&lt;/title&gt;&lt;secondary-title&gt;Am J Primatol&lt;/secondary-title&gt;&lt;/titles&gt;&lt;periodical&gt;&lt;full-title&gt;Am J Primatol&lt;/full-title&gt;&lt;abbr-1&gt;American journal of primatology&lt;/abbr-1&gt;&lt;/periodical&gt;&lt;pages&gt;1-11&lt;/pages&gt;&lt;volume&gt;82&lt;/volume&gt;&lt;number&gt;10&lt;/number&gt;&lt;dates&gt;&lt;year&gt;2020&lt;/year&gt;&lt;/dates&gt;&lt;urls&gt;&lt;/urls&gt;&lt;/record&gt;&lt;/Cite&gt;&lt;/EndNote&gt;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[42]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F43707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EFC38F" w14:textId="3CEB3B6B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&lt;EndNote&gt;&lt;Cite&gt;&lt;Author&gt;Van Belle&lt;/Author&gt;&lt;Year&gt;2015&lt;/Year&gt;&lt;RecNum&gt;184&lt;/RecNum&gt;&lt;DisplayText&gt;[43]&lt;/DisplayText&gt;&lt;record&gt;&lt;rec-number&gt;184&lt;/rec-number&gt;&lt;foreign-keys&gt;&lt;key app="EN" db-id="2fe2ztaw8d0rs7ezrs6pes2dre2tzwe2wxr9" timestamp="1696702225"&gt;184&lt;/key&gt;&lt;/foreign-keys&gt;&lt;ref-type name="Book Section"&gt;5&lt;/ref-type&gt;&lt;contributors&gt;&lt;authors&gt;&lt;author&gt;Van Belle, S.&lt;/author&gt;&lt;author&gt;Bicca-Marques, J. C.&lt;/author&gt;&lt;/authors&gt;&lt;secondary-authors&gt;&lt;author&gt;Kowalewski, M. M.&lt;/author&gt;&lt;/secondary-authors&gt;&lt;tertiary-authors&gt;&lt;author&gt;Barrett, Louise&lt;/author&gt;&lt;/tertiary-authors&gt;&lt;/contributors&gt;&lt;titles&gt;&lt;title&gt;Insights into reproductive strategies and sexual selection in howler monkeys&lt;/title&gt;&lt;secondary-title&gt;Howler Monkeys, Developments in Primatology: Progress and Prospects&lt;/secondary-title&gt;&lt;/titles&gt;&lt;pages&gt;57-83&lt;/pages&gt;&lt;section&gt;3&lt;/section&gt;&lt;dates&gt;&lt;year&gt;2015&lt;/year&gt;&lt;/dates&gt;&lt;pub-location&gt;New York&lt;/pub-location&gt;&lt;publisher&gt;Springer&lt;/publisher&gt;&lt;urls&gt;&lt;/urls&gt;&lt;/record&gt;&lt;/Cite&gt;&lt;/EndNote&gt;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2EEB4E79" w14:textId="77777777" w:rsidTr="00467B2A">
        <w:trPr>
          <w:trHeight w:val="32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373C56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Alouatta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seniculus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1281D1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3.50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0AE8D9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670.00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938FF8" w14:textId="35498EDC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&lt;EndNote&gt;&lt;Cite&gt;&lt;Author&gt;Dunn&lt;/Author&gt;&lt;Year&gt;2015&lt;/Year&gt;&lt;RecNum&gt;104&lt;/RecNum&gt;&lt;DisplayText&gt;[41]&lt;/DisplayText&gt;&lt;record&gt;&lt;rec-number&gt;104&lt;/rec-number&gt;&lt;foreign-keys&gt;&lt;key app="EN" db-id="2fe2ztaw8d0rs7ezrs6pes2dre2tzwe2wxr9" timestamp="1693337483"&gt;104&lt;/key&gt;&lt;/foreign-keys&gt;&lt;ref-type name="Journal Article"&gt;17&lt;/ref-type&gt;&lt;contributors&gt;&lt;authors&gt;&lt;author&gt;Dunn, J.  C.&lt;/author&gt;&lt;author&gt;Halenar, L. B.&lt;/author&gt;&lt;author&gt;Davies, T. G.&lt;/author&gt;&lt;author&gt;Cristobal-Azkarate, J.&lt;/author&gt;&lt;author&gt;Reby, D.&lt;/author&gt;&lt;author&gt;Sykes, D.&lt;/author&gt;&lt;author&gt;Dengg, S.&lt;/author&gt;&lt;author&gt;Fitch, W. T.&lt;/author&gt;&lt;author&gt;Knapp, L. A.&lt;/author&gt;&lt;/authors&gt;&lt;/contributors&gt;&lt;titles&gt;&lt;title&gt;Evolutionary trade-off between vocal tract and testes dimensions in howler monkeys&lt;/title&gt;&lt;secondary-title&gt;Current Biology&lt;/secondary-title&gt;&lt;/titles&gt;&lt;periodical&gt;&lt;full-title&gt;Current Biology&lt;/full-title&gt;&lt;/periodical&gt;&lt;pages&gt;2839-2844&lt;/pages&gt;&lt;volume&gt;25&lt;/volume&gt;&lt;dates&gt;&lt;year&gt;2015&lt;/year&gt;&lt;/dates&gt;&lt;urls&gt;&lt;/urls&gt;&lt;/record&gt;&lt;/Cite&gt;&lt;/EndNote&gt;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4D38F3" w14:textId="0BB2D27E" w:rsidR="007F775B" w:rsidRPr="00B44AE6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9.39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06ED59" w14:textId="621BF32F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AE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CC110C" w14:textId="5B72046E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C4D9E3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E79CAC" w14:textId="4853A1B6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&lt;EndNote&gt;&lt;Cite&gt;&lt;Author&gt;Brividoro&lt;/Author&gt;&lt;Year&gt;2021&lt;/Year&gt;&lt;RecNum&gt;223&lt;/RecNum&gt;&lt;DisplayText&gt;[44]&lt;/DisplayText&gt;&lt;record&gt;&lt;rec-number&gt;223&lt;/rec-number&gt;&lt;foreign-keys&gt;&lt;key app="EN" db-id="2fe2ztaw8d0rs7ezrs6pes2dre2tzwe2wxr9" timestamp="1705082633"&gt;223&lt;/key&gt;&lt;/foreign-keys&gt;&lt;ref-type name="Journal Article"&gt;17&lt;/ref-type&gt;&lt;contributors&gt;&lt;authors&gt;&lt;author&gt;Brividoro, M. V.&lt;/author&gt;&lt;author&gt;Oaklander,  L. I.&lt;/author&gt;&lt;author&gt;Cantarelli, V. I.&lt;/author&gt;&lt;author&gt;Ponzio, M. F.&lt;/author&gt;&lt;author&gt;Ferrari, H. R.&lt;/author&gt;&lt;author&gt;Kowalewski, M. M.&lt;/author&gt;&lt;/authors&gt;&lt;/contributors&gt;&lt;titles&gt;&lt;title&gt;&lt;style face="normal" font="default" size="100%"&gt;The effects of social  factors and kinship on co-sleeping of black and gold howler monkeys (&lt;/style&gt;&lt;style face="italic" font="default" size="100%"&gt;Alouatta caraya&lt;/style&gt;&lt;style face="normal" font="default" size="100%"&gt;)&lt;/style&gt;&lt;/title&gt;&lt;secondary-title&gt;Int J Primatol&lt;/secondary-title&gt;&lt;/titles&gt;&lt;periodical&gt;&lt;full-title&gt;Int J Primatol&lt;/full-title&gt;&lt;/periodical&gt;&lt;pages&gt;876-895&lt;/pages&gt;&lt;volume&gt;42&lt;/volume&gt;&lt;dates&gt;&lt;year&gt;2021&lt;/year&gt;&lt;/dates&gt;&lt;urls&gt;&lt;/urls&gt;&lt;/record&gt;&lt;/Cite&gt;&lt;/EndNote&gt;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727011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RT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420023" w14:textId="4CE913A3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PEVuZE5vdGU+PENpdGU+PEF1dGhvcj5KYWNvYnM8L0F1dGhvcj48WWVhcj4yMDAzPC9ZZWFyPjxS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PEVuZE5vdGU+PENpdGU+PEF1dGhvcj5KYWNvYnM8L0F1dGhvcj48WWVhcj4yMDAzPC9ZZWFyPjxS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[45-47]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0C0EE4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0A401F2" w14:textId="03E846F9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&lt;EndNote&gt;&lt;Cite&gt;&lt;Author&gt;Van Belle&lt;/Author&gt;&lt;Year&gt;2015&lt;/Year&gt;&lt;RecNum&gt;184&lt;/RecNum&gt;&lt;DisplayText&gt;[43]&lt;/DisplayText&gt;&lt;record&gt;&lt;rec-number&gt;184&lt;/rec-number&gt;&lt;foreign-keys&gt;&lt;key app="EN" db-id="2fe2ztaw8d0rs7ezrs6pes2dre2tzwe2wxr9" timestamp="1696702225"&gt;184&lt;/key&gt;&lt;/foreign-keys&gt;&lt;ref-type name="Book Section"&gt;5&lt;/ref-type&gt;&lt;contributors&gt;&lt;authors&gt;&lt;author&gt;Van Belle, S.&lt;/author&gt;&lt;author&gt;Bicca-Marques, J. C.&lt;/author&gt;&lt;/authors&gt;&lt;secondary-authors&gt;&lt;author&gt;Kowalewski, M. M.&lt;/author&gt;&lt;/secondary-authors&gt;&lt;tertiary-authors&gt;&lt;author&gt;Barrett, Louise&lt;/author&gt;&lt;/tertiary-authors&gt;&lt;/contributors&gt;&lt;titles&gt;&lt;title&gt;Insights into reproductive strategies and sexual selection in howler monkeys&lt;/title&gt;&lt;secondary-title&gt;Howler Monkeys, Developments in Primatology: Progress and Prospects&lt;/secondary-title&gt;&lt;/titles&gt;&lt;pages&gt;57-83&lt;/pages&gt;&lt;section&gt;3&lt;/section&gt;&lt;dates&gt;&lt;year&gt;2015&lt;/year&gt;&lt;/dates&gt;&lt;pub-location&gt;New York&lt;/pub-location&gt;&lt;publisher&gt;Springer&lt;/publisher&gt;&lt;urls&gt;&lt;/urls&gt;&lt;/record&gt;&lt;/Cite&gt;&lt;/EndNote&gt;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33AB1174" w14:textId="77777777" w:rsidTr="00467B2A">
        <w:trPr>
          <w:trHeight w:val="32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E5338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Aotus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trivirgatus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B34D1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1.20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6113B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FB165" w14:textId="5126468B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PEVuZE5vdGU+PENpdGU+PEF1dGhvcj5NYXJ0aW5lejwvQXV0aG9yPjxZZWFyPjIwMjA8L1llYXI+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PEVuZE5vdGU+PENpdGU+PEF1dGhvcj5NYXJ0aW5lejwvQXV0aG9yPjxZZWFyPjIwMjA8L1llYXI+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[6, 13, 24]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49C294" w14:textId="2DCD03F1" w:rsidR="007F775B" w:rsidRPr="00B44AE6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3.04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352291" w14:textId="5E8EAB2D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AE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C7BFB54" w14:textId="74069FFD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596DB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900A3" w14:textId="7282A28D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&lt;EndNote&gt;&lt;Cite&gt;&lt;Author&gt;Wright&lt;/Author&gt;&lt;Year&gt;1985&lt;/Year&gt;&lt;RecNum&gt;199&lt;/RecNum&gt;&lt;DisplayText&gt;[48]&lt;/DisplayText&gt;&lt;record&gt;&lt;rec-number&gt;199&lt;/rec-number&gt;&lt;foreign-keys&gt;&lt;key app="EN" db-id="2fe2ztaw8d0rs7ezrs6pes2dre2tzwe2wxr9" timestamp="1696711187"&gt;199&lt;/key&gt;&lt;/foreign-keys&gt;&lt;ref-type name="Thesis"&gt;32&lt;/ref-type&gt;&lt;contributors&gt;&lt;authors&gt;&lt;author&gt;Wright, P. C.&lt;/author&gt;&lt;/authors&gt;&lt;tertiary-authors&gt;&lt;author&gt;Kinzey, Warren G.&lt;/author&gt;&lt;/tertiary-authors&gt;&lt;/contributors&gt;&lt;titles&gt;&lt;title&gt;&lt;style face="normal" font="default" size="100%"&gt;The costs and benefits of nocturnality of &lt;/style&gt;&lt;style face="italic" font="default" size="100%"&gt;Aotus trivirgatus&lt;/style&gt;&lt;style face="normal" font="default" size="100%"&gt; (the night monkey)&lt;/style&gt;&lt;/title&gt;&lt;secondary-title&gt;Anthropology&lt;/secondary-title&gt;&lt;/titles&gt;&lt;pages&gt;343&lt;/pages&gt;&lt;volume&gt;Ph.D.&lt;/volume&gt;&lt;number&gt;8601707&lt;/number&gt;&lt;dates&gt;&lt;year&gt;1985&lt;/year&gt;&lt;pub-dates&gt;&lt;date&gt;September 27, 1985&lt;/date&gt;&lt;/pub-dates&gt;&lt;/dates&gt;&lt;pub-location&gt;University Microfilms International&lt;/pub-location&gt;&lt;publisher&gt;City University of New York&lt;/publisher&gt;&lt;work-type&gt;Doctoral dissertation&lt;/work-type&gt;&lt;urls&gt;&lt;/urls&gt;&lt;/record&gt;&lt;/Cite&gt;&lt;/EndNote&gt;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A4616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F6E70" w14:textId="779BD608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PEVuZE5vdGU+PENpdGU+PEF1dGhvcj5KYWNvYnM8L0F1dGhvcj48WWVhcj4xOTk2PC9ZZWFyPjxS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PEVuZE5vdGU+PENpdGU+PEF1dGhvcj5KYWNvYnM8L0F1dGhvcj48WWVhcj4xOTk2PC9ZZWFyPjxS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</w:fldData>
              </w:fldCha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[49, 50]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EECC495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Paired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3E78BE" w14:textId="3D95D02C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&lt;EndNote&gt;&lt;Cite&gt;&lt;Author&gt;Wright&lt;/Author&gt;&lt;Year&gt;1990&lt;/Year&gt;&lt;RecNum&gt;198&lt;/RecNum&gt;&lt;DisplayText&gt;[51]&lt;/DisplayText&gt;&lt;record&gt;&lt;rec-number&gt;198&lt;/rec-number&gt;&lt;foreign-keys&gt;&lt;key app="EN" db-id="2fe2ztaw8d0rs7ezrs6pes2dre2tzwe2wxr9" timestamp="1696710165"&gt;198&lt;/key&gt;&lt;/foreign-keys&gt;&lt;ref-type name="Journal Article"&gt;17&lt;/ref-type&gt;&lt;contributors&gt;&lt;authors&gt;&lt;author&gt;Wright, P. C.&lt;/author&gt;&lt;/authors&gt;&lt;/contributors&gt;&lt;titles&gt;&lt;title&gt;Patterns of paternal care in primates&lt;/title&gt;&lt;secondary-title&gt;Int J Primatol&lt;/secondary-title&gt;&lt;/titles&gt;&lt;periodical&gt;&lt;full-title&gt;Int J Primatol&lt;/full-title&gt;&lt;/periodical&gt;&lt;pages&gt;89-102&lt;/pages&gt;&lt;volume&gt;11&lt;/volume&gt;&lt;number&gt;2&lt;/number&gt;&lt;dates&gt;&lt;year&gt;1990&lt;/year&gt;&lt;/dates&gt;&lt;urls&gt;&lt;/urls&gt;&lt;/record&gt;&lt;/Cite&gt;&lt;/EndNote&gt;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3F9ABD07" w14:textId="77777777" w:rsidTr="00467B2A">
        <w:trPr>
          <w:trHeight w:val="32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C94F81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Ateles geoffroyi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BE2D3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13.40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9A61F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794.00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6DBA2" w14:textId="2D95E285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&lt;EndNote&gt;&lt;Cite&gt;&lt;Author&gt;Martinez&lt;/Author&gt;&lt;Year&gt;2020&lt;/Year&gt;&lt;RecNum&gt;115&lt;/RecNum&gt;&lt;DisplayText&gt;[13, 24]&lt;/DisplayText&gt;&lt;record&gt;&lt;rec-number&gt;115&lt;/rec-number&gt;&lt;foreign-keys&gt;&lt;key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Cite&gt;&lt;Author&gt;Harcourt&lt;/Author&gt;&lt;Year&gt;1981&lt;/Year&gt;&lt;RecNum&gt;103&lt;/RecNum&gt;&lt;record&gt;&lt;rec-number&gt;103&lt;/rec-number&gt;&lt;foreign-keys&gt;&lt;key app="EN" db-id="2fe2ztaw8d0rs7ezrs6pes2dre2tzwe2wxr9" timestamp="1693337225"&gt;103&lt;/key&gt;&lt;/foreign-keys&gt;&lt;ref-type name="Journal Article"&gt;17&lt;/ref-type&gt;&lt;contributors&gt;&lt;authors&gt;&lt;author&gt;Harcourt, A. H.&lt;/author&gt;&lt;author&gt;Harvey, P. H.&lt;/author&gt;&lt;author&gt;Larson, S. G.&lt;/author&gt;&lt;author&gt;Short, R. V.&lt;/author&gt;&lt;/authors&gt;&lt;/contributors&gt;&lt;titles&gt;&lt;title&gt;Testis weight,  body weight, and breeding system in primates&lt;/title&gt;&lt;secondary-title&gt;Nature&lt;/secondary-title&gt;&lt;/titles&gt;&lt;periodical&gt;&lt;full-title&gt;Nature&lt;/full-title&gt;&lt;/periodical&gt;&lt;pages&gt;55-57&lt;/pages&gt;&lt;volume&gt;293&lt;/volume&gt;&lt;dates&gt;&lt;year&gt;1981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[13, 24]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92B0F1" w14:textId="340DEEB2" w:rsidR="007F775B" w:rsidRPr="00B44AE6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8.62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44D708" w14:textId="02BA6A75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AE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509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FA0713" w14:textId="072981AF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1A1EC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DCDC0" w14:textId="4D58FB3A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&lt;EndNote&gt;&lt;Cite&gt;&lt;Author&gt;Richard&lt;/Author&gt;&lt;Year&gt;1970&lt;/Year&gt;&lt;RecNum&gt;262&lt;/RecNum&gt;&lt;DisplayText&gt;[52, 53]&lt;/DisplayText&gt;&lt;record&gt;&lt;rec-number&gt;262&lt;/rec-number&gt;&lt;foreign-keys&gt;&lt;key app="EN" db-id="2fe2ztaw8d0rs7ezrs6pes2dre2tzwe2wxr9" timestamp="1706561999"&gt;262&lt;/key&gt;&lt;/foreign-keys&gt;&lt;ref-type name="Journal Article"&gt;17&lt;/ref-type&gt;&lt;contributors&gt;&lt;authors&gt;&lt;author&gt;Richard, A. F.&lt;/author&gt;&lt;/authors&gt;&lt;/contributors&gt;&lt;titles&gt;&lt;title&gt;&lt;style face="normal" font="default" size="100%"&gt;A comparative study of the activity patterns and behavior of &lt;/style&gt;&lt;style face="italic" font="default" size="100%"&gt;Alouatta villosa&lt;/style&gt;&lt;style face="normal" font="default" size="100%"&gt; and &lt;/style&gt;&lt;style face="italic" font="default" size="100%"&gt;Ateles geoffroyi&lt;/style&gt;&lt;/title&gt;&lt;secondary-title&gt;Folia Primatologica&lt;/secondary-title&gt;&lt;/titles&gt;&lt;periodical&gt;&lt;full-title&gt;Folia Primatologica&lt;/full-title&gt;&lt;/periodical&gt;&lt;pages&gt;241-263&lt;/pages&gt;&lt;volume&gt;12&lt;/volume&gt;&lt;dates&gt;&lt;year&gt;1970&lt;/year&gt;&lt;/dates&gt;&lt;urls&gt;&lt;/urls&gt;&lt;/record&gt;&lt;/Cite&gt;&lt;Cite&gt;&lt;Author&gt;Munoz-Delgado&lt;/Author&gt;&lt;Year&gt;2014&lt;/Year&gt;&lt;RecNum&gt;225&lt;/RecNum&gt;&lt;record&gt;&lt;rec-number&gt;225&lt;/rec-number&gt;&lt;foreign-keys&gt;&lt;key app="EN" db-id="2fe2ztaw8d0rs7ezrs6pes2dre2tzwe2wxr9" timestamp="1705086877"&gt;225&lt;/key&gt;&lt;/foreign-keys&gt;&lt;ref-type name="Journal Article"&gt;17&lt;/ref-type&gt;&lt;contributors&gt;&lt;authors&gt;&lt;author&gt;Munoz-Delgado, J.&lt;/author&gt;&lt;author&gt;Sánchez-Ferrer, J. C.&lt;/author&gt;&lt;author&gt;Pérez-Galicia, S.&lt;/author&gt;&lt;author&gt;Canales-Espinosa, D.&lt;/author&gt;&lt;author&gt;Erkert, H. G.&lt;/author&gt;&lt;/authors&gt;&lt;/contributors&gt;&lt;titles&gt;&lt;title&gt;Effects of housing conditions and season on the activity rhythm of spider monkeys (Ateles geoffroyi) kept under natural conditions within their distributional range in Central Mexico&lt;/title&gt;&lt;secondary-title&gt;Chronobiology International&lt;/secondary-title&gt;&lt;/titles&gt;&lt;periodical&gt;&lt;full-title&gt;Chronobiology International&lt;/full-title&gt;&lt;/periodical&gt;&lt;pages&gt;983-995&lt;/pages&gt;&lt;volume&gt;31&lt;/volume&gt;&lt;number&gt;9&lt;/number&gt;&lt;dates&gt;&lt;year&gt;2014&lt;/year&gt;&lt;/dates&gt;&lt;urls&gt;&lt;/urls&gt;&lt;/record&gt;&lt;/Cite&gt;&lt;/EndNote&gt;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[52, 53]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B11B2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2B66E" w14:textId="1ED603EA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&lt;EndNote&gt;&lt;Cite&gt;&lt;Author&gt;Hiramatsu&lt;/Author&gt;&lt;Year&gt;2005&lt;/Year&gt;&lt;RecNum&gt;209&lt;/RecNum&gt;&lt;DisplayText&gt;[54]&lt;/DisplayText&gt;&lt;record&gt;&lt;rec-number&gt;209&lt;/rec-number&gt;&lt;foreign-keys&gt;&lt;key app="EN" db-id="2fe2ztaw8d0rs7ezrs6pes2dre2tzwe2wxr9" timestamp="1696716733"&gt;209&lt;/key&gt;&lt;/foreign-keys&gt;&lt;ref-type name="Journal Article"&gt;17&lt;/ref-type&gt;&lt;contributors&gt;&lt;authors&gt;&lt;author&gt;Hiramatsu, C.&lt;/author&gt;&lt;author&gt;Tsutsui, T.&lt;/author&gt;&lt;author&gt;Matsumoto, Y.&lt;/author&gt;&lt;author&gt;Aureli, F.&lt;/author&gt;&lt;author&gt;Fedigan, L. M.&lt;/author&gt;&lt;author&gt;Kawamura, S.&lt;/author&gt;&lt;/authors&gt;&lt;/contributors&gt;&lt;titles&gt;&lt;title&gt;&lt;style face="normal" font="default" size="100%"&gt;Color-vision polymorphism in wild capuchins (&lt;/style&gt;&lt;style face="italic" font="default" size="100%"&gt;Cebus capucinus&lt;/style&gt;&lt;style face="normal" font="default" size="100%"&gt;) and spider monkeys (&lt;/style&gt;&lt;style face="italic" font="default" size="100%"&gt;Ateles geoffroyi&lt;/style&gt;&lt;style face="normal" font="default" size="100%"&gt;) in Costa Rica&lt;/style&gt;&lt;/title&gt;&lt;secondary-title&gt;American Journal  of Primatology&lt;/secondary-title&gt;&lt;/titles&gt;&lt;periodical&gt;&lt;full-title&gt;American Journal  of Primatology&lt;/full-title&gt;&lt;/periodical&gt;&lt;pages&gt;447-461&lt;/pages&gt;&lt;volume&gt;67&lt;/volume&gt;&lt;number&gt;4&lt;/number&gt;&lt;dates&gt;&lt;year&gt;2005&lt;/year&gt;&lt;/dates&gt;&lt;urls&gt;&lt;/urls&gt;&lt;/record&gt;&lt;/Cite&gt;&lt;/EndNote&gt;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CD487E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62DBE5" w14:textId="14E6EF7B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&lt;EndNote&gt;&lt;Cite&gt;&lt;Author&gt;Fedigan&lt;/Author&gt;&lt;Year&gt;1984&lt;/Year&gt;&lt;RecNum&gt;208&lt;/RecNum&gt;&lt;DisplayText&gt;[55]&lt;/DisplayText&gt;&lt;record&gt;&lt;rec-number&gt;208&lt;/rec-number&gt;&lt;foreign-keys&gt;&lt;key app="EN" db-id="2fe2ztaw8d0rs7ezrs6pes2dre2tzwe2wxr9" timestamp="1696716101"&gt;208&lt;/key&gt;&lt;/foreign-keys&gt;&lt;ref-type name="Journal Article"&gt;17&lt;/ref-type&gt;&lt;contributors&gt;&lt;authors&gt;&lt;author&gt;Fedigan, L. M.&lt;/author&gt;&lt;author&gt;Baxter, M. J.&lt;/author&gt;&lt;/authors&gt;&lt;/contributors&gt;&lt;titles&gt;&lt;title&gt;&lt;style face="normal" font="default" size="100%"&gt;Sex differences and social organization in free-ranging spider monkeys (&lt;/style&gt;&lt;style face="italic" font="default" size="100%"&gt;Ateles geoffroyi&lt;/style&gt;&lt;style face="normal" font="default" size="100%"&gt;)&lt;/style&gt;&lt;/title&gt;&lt;secondary-title&gt;Primates&lt;/secondary-title&gt;&lt;/titles&gt;&lt;periodical&gt;&lt;full-title&gt;Primates&lt;/full-title&gt;&lt;/periodical&gt;&lt;pages&gt;279-294&lt;/pages&gt;&lt;volume&gt;25&lt;/volume&gt;&lt;dates&gt;&lt;year&gt;1984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1CDBE123" w14:textId="77777777" w:rsidTr="00467B2A">
        <w:trPr>
          <w:trHeight w:val="32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29168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Cacajao</w:t>
            </w:r>
            <w:proofErr w:type="spellEnd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calvus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110C8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5.80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DA5DE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345.00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10DFD" w14:textId="242E9B4E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&lt;EndNote&gt;&lt;Cite&gt;&lt;Author&gt;Martinez&lt;/Author&gt;&lt;Year&gt;2020&lt;/Year&gt;&lt;RecNum&gt;115&lt;/RecNum&gt;&lt;DisplayText&gt;[6, 13]&lt;/DisplayText&gt;&lt;record&gt;&lt;rec-number&gt;115&lt;/rec-number&gt;&lt;foreign-keys&gt;&lt;key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Cite&gt;&lt;Author&gt;Harcourt&lt;/Author&gt;&lt;Year&gt;1995&lt;/Year&gt;&lt;RecNum&gt;106&lt;/RecNum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[6, 13]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B723FA" w14:textId="4C6CED92" w:rsidR="007F775B" w:rsidRPr="00B44AE6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5.71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A282AC" w14:textId="4A9AEE5C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AE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553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7BB934" w14:textId="306DA1D3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FDD9A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51884" w14:textId="0662687A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&lt;EndNote&gt;&lt;Cite&gt;&lt;Author&gt;Barnett&lt;/Author&gt;&lt;Year&gt;2013&lt;/Year&gt;&lt;RecNum&gt;226&lt;/RecNum&gt;&lt;DisplayText&gt;[56]&lt;/DisplayText&gt;&lt;record&gt;&lt;rec-number&gt;226&lt;/rec-number&gt;&lt;foreign-keys&gt;&lt;key app="EN" db-id="2fe2ztaw8d0rs7ezrs6pes2dre2tzwe2wxr9" timestamp="1705088014"&gt;226&lt;/key&gt;&lt;/foreign-keys&gt;&lt;ref-type name="Book Section"&gt;5&lt;/ref-type&gt;&lt;contributors&gt;&lt;authors&gt;&lt;author&gt;Barnett, A. A.&lt;/author&gt;&lt;author&gt;Bowler, M.&lt;/author&gt;&lt;author&gt;Bezerra, B. M.&lt;/author&gt;&lt;author&gt;Defler, T. R.&lt;/author&gt;&lt;/authors&gt;&lt;secondary-authors&gt;&lt;author&gt;Veiga, Liza M.&lt;/author&gt;&lt;author&gt;Barnett, Adrian A.&lt;/author&gt;&lt;author&gt;Ferrari, Stephan F.&lt;/author&gt;&lt;author&gt;Norconk, Marilyn A.&lt;/author&gt;&lt;/secondary-authors&gt;&lt;/contributors&gt;&lt;titles&gt;&lt;title&gt;&lt;style face="normal" font="default" size="100%"&gt;Ecology and behavior of uacaris (genus &lt;/style&gt;&lt;style face="italic" font="default" size="100%"&gt;Cacajao&lt;/style&gt;&lt;style face="normal" font="default" size="100%"&gt;)&lt;/style&gt;&lt;/title&gt;&lt;secondary-title&gt;Evolutionary Biology and Conservation of Titis, Sakis and Uacaris&lt;/secondary-title&gt;&lt;/titles&gt;&lt;pages&gt;151-172&lt;/pages&gt;&lt;section&gt;14&lt;/section&gt;&lt;dates&gt;&lt;year&gt;2013&lt;/year&gt;&lt;/dates&gt;&lt;pub-location&gt;Cambridge, Ma&lt;/pub-location&gt;&lt;publisher&gt;Cambridge University Press&lt;/publisher&gt;&lt;urls&gt;&lt;/urls&gt;&lt;/record&gt;&lt;/Cite&gt;&lt;/EndNote&gt;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A42F2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26F0DE" w14:textId="331B474B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&lt;EndNote&gt;&lt;Cite&gt;&lt;Author&gt;Corso&lt;/Author&gt;&lt;Year&gt;2016&lt;/Year&gt;&lt;RecNum&gt;197&lt;/RecNum&gt;&lt;DisplayText&gt;[57]&lt;/DisplayText&gt;&lt;record&gt;&lt;rec-number&gt;197&lt;/rec-number&gt;&lt;foreign-keys&gt;&lt;key app="EN" db-id="2fe2ztaw8d0rs7ezrs6pes2dre2tzwe2wxr9" timestamp="1696709971"&gt;197&lt;/key&gt;&lt;/foreign-keys&gt;&lt;ref-type name="Journal Article"&gt;17&lt;/ref-type&gt;&lt;contributors&gt;&lt;authors&gt;&lt;author&gt;Corso, J.&lt;/author&gt;&lt;author&gt;Bowler, M.&lt;/author&gt;&lt;author&gt;Heymann, E. W.&lt;/author&gt;&lt;author&gt;Roos, C.&lt;/author&gt;&lt;author&gt;Mundy, N. I.&lt;/author&gt;&lt;/authors&gt;&lt;/contributors&gt;&lt;titles&gt;&lt;title&gt;&lt;style face="normal" font="default" size="100%"&gt;Highly polymorphic colour vision in a New World monkey with red facial skin, the bald uakari (&lt;/style&gt;&lt;style face="italic" font="default" size="100%"&gt;Cacajao calvus&lt;/style&gt;&lt;style face="normal" font="default" size="100%"&gt;)&lt;/style&gt;&lt;/title&gt;&lt;secondary-title&gt;Proceedings of the Royal Society B: Biological Sciences&lt;/secondary-title&gt;&lt;/titles&gt;&lt;periodical&gt;&lt;full-title&gt;Proceedings of the Royal Society B: Biological Sciences&lt;/full-title&gt;&lt;/periodical&gt;&lt;pages&gt;1-7&lt;/pages&gt;&lt;volume&gt;283&lt;/volume&gt;&lt;dates&gt;&lt;year&gt;2016&lt;/year&gt;&lt;/dates&gt;&lt;urls&gt;&lt;/urls&gt;&lt;/record&gt;&lt;/Cite&gt;&lt;/EndNote&gt;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F33BE7" w14:textId="503F5264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Paired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4E0329" w14:textId="673253E0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&lt;EndNote&gt;&lt;Cite&gt;&lt;Author&gt;Barnett&lt;/Author&gt;&lt;Year&gt;2013&lt;/Year&gt;&lt;RecNum&gt;226&lt;/RecNum&gt;&lt;DisplayText&gt;[56]&lt;/DisplayText&gt;&lt;record&gt;&lt;rec-number&gt;226&lt;/rec-number&gt;&lt;foreign-keys&gt;&lt;key app="EN" db-id="2fe2ztaw8d0rs7ezrs6pes2dre2tzwe2wxr9" timestamp="1705088014"&gt;226&lt;/key&gt;&lt;/foreign-keys&gt;&lt;ref-type name="Book Section"&gt;5&lt;/ref-type&gt;&lt;contributors&gt;&lt;authors&gt;&lt;author&gt;Barnett, A. A.&lt;/author&gt;&lt;author&gt;Bowler, M.&lt;/author&gt;&lt;author&gt;Bezerra, B. M.&lt;/author&gt;&lt;author&gt;Defler, T. R.&lt;/author&gt;&lt;/authors&gt;&lt;secondary-authors&gt;&lt;author&gt;Veiga, Liza M.&lt;/author&gt;&lt;author&gt;Barnett, Adrian A.&lt;/author&gt;&lt;author&gt;Ferrari, Stephan F.&lt;/author&gt;&lt;author&gt;Norconk, Marilyn A.&lt;/author&gt;&lt;/secondary-authors&gt;&lt;/contributors&gt;&lt;titles&gt;&lt;title&gt;&lt;style face="normal" font="default" size="100%"&gt;Ecology and behavior of uacaris (genus &lt;/style&gt;&lt;style face="italic" font="default" size="100%"&gt;Cacajao&lt;/style&gt;&lt;style face="normal" font="default" size="100%"&gt;)&lt;/style&gt;&lt;/title&gt;&lt;secondary-title&gt;Evolutionary Biology and Conservation of Titis, Sakis and Uacaris&lt;/secondary-title&gt;&lt;/titles&gt;&lt;pages&gt;151-172&lt;/pages&gt;&lt;section&gt;14&lt;/section&gt;&lt;dates&gt;&lt;year&gt;2013&lt;/year&gt;&lt;/dates&gt;&lt;pub-location&gt;Cambridge, Ma&lt;/pub-location&gt;&lt;publisher&gt;Cambridge University Press&lt;/publisher&gt;&lt;urls&gt;&lt;/urls&gt;&lt;/record&gt;&lt;/Cite&gt;&lt;/EndNote&gt;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5E2D172B" w14:textId="77777777" w:rsidTr="00467B2A">
        <w:trPr>
          <w:trHeight w:val="32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8B9C2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Callithrix jacchus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B0A3C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499EF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21C4C" w14:textId="1251B7F2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&lt;EndNote&gt;&lt;Cite&gt;&lt;Author&gt;Martinez&lt;/Author&gt;&lt;Year&gt;2020&lt;/Year&gt;&lt;RecNum&gt;115&lt;/RecNum&gt;&lt;DisplayText&gt;[6, 13]&lt;/DisplayText&gt;&lt;record&gt;&lt;rec-number&gt;115&lt;/rec-number&gt;&lt;foreign-keys&gt;&lt;key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Cite&gt;&lt;Author&gt;Harcourt&lt;/Author&gt;&lt;Year&gt;1995&lt;/Year&gt;&lt;RecNum&gt;106&lt;/RecNum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[6, 13]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8FFFD9" w14:textId="61AB9639" w:rsidR="007F775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1.92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746B79" w14:textId="70EBFE84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4BCEF5" w14:textId="577645B1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2618C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516F1" w14:textId="4719928B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&lt;EndNote&gt;&lt;Cite&gt;&lt;Author&gt;Erkert&lt;/Author&gt;&lt;Year&gt;1989&lt;/Year&gt;&lt;RecNum&gt;229&lt;/RecNum&gt;&lt;DisplayText&gt;[58]&lt;/DisplayText&gt;&lt;record&gt;&lt;rec-number&gt;229&lt;/rec-number&gt;&lt;foreign-keys&gt;&lt;key app="EN" db-id="2fe2ztaw8d0rs7ezrs6pes2dre2tzwe2wxr9" timestamp="1705091554"&gt;229&lt;/key&gt;&lt;/foreign-keys&gt;&lt;ref-type name="Journal Article"&gt;17&lt;/ref-type&gt;&lt;contributors&gt;&lt;authors&gt;&lt;author&gt;Erkert, H. G.&lt;/author&gt;&lt;/authors&gt;&lt;/contributors&gt;&lt;titles&gt;&lt;title&gt;&lt;style face="normal" font="default" size="100%"&gt;Characteristics of the circadian activity rhythm of common marmosets (&lt;/style&gt;&lt;style face="italic" font="default" size="100%"&gt;Callithrix j. jacchus&lt;/style&gt;&lt;style face="normal" font="default" size="100%"&gt;)&lt;/style&gt;&lt;/title&gt;&lt;secondary-title&gt;Am J Primatol&lt;/secondary-title&gt;&lt;/titles&gt;&lt;periodical&gt;&lt;full-title&gt;Am J Primatol&lt;/full-title&gt;&lt;abbr-1&gt;American journal of primatology&lt;/abbr-1&gt;&lt;/periodical&gt;&lt;pages&gt;271-286&lt;/pages&gt;&lt;volume&gt;17&lt;/volume&gt;&lt;dates&gt;&lt;year&gt;1989&lt;/year&gt;&lt;/dates&gt;&lt;urls&gt;&lt;/urls&gt;&lt;/record&gt;&lt;/Cite&gt;&lt;/EndNote&gt;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E08A6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E8DC4" w14:textId="35DB8F42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&lt;EndNote&gt;&lt;Cite&gt;&lt;Author&gt;Surridge&lt;/Author&gt;&lt;Year&gt;2002&lt;/Year&gt;&lt;RecNum&gt;189&lt;/RecNum&gt;&lt;DisplayText&gt;[59]&lt;/DisplayText&gt;&lt;record&gt;&lt;rec-number&gt;189&lt;/rec-number&gt;&lt;foreign-keys&gt;&lt;key app="EN" db-id="2fe2ztaw8d0rs7ezrs6pes2dre2tzwe2wxr9" timestamp="1696705441"&gt;189&lt;/key&gt;&lt;/foreign-keys&gt;&lt;ref-type name="Journal Article"&gt;17&lt;/ref-type&gt;&lt;contributors&gt;&lt;authors&gt;&lt;author&gt;Surridge, A. K.&lt;/author&gt;&lt;author&gt;Mundy, N. I.&lt;/author&gt;&lt;/authors&gt;&lt;/contributors&gt;&lt;titles&gt;&lt;title&gt;Trans-specific evolution of opsin alleles and the maintenance of trichromatic colour vision in Callitrichine primates&lt;/title&gt;&lt;secondary-title&gt;Molecular Ecology&lt;/secondary-title&gt;&lt;/titles&gt;&lt;periodical&gt;&lt;full-title&gt;Molecular ecology&lt;/full-title&gt;&lt;/periodical&gt;&lt;pages&gt;2157-2169&lt;/pages&gt;&lt;volume&gt;11&lt;/volume&gt;&lt;dates&gt;&lt;year&gt;2002&lt;/year&gt;&lt;/dates&gt;&lt;urls&gt;&lt;/urls&gt;&lt;/record&gt;&lt;/Cite&gt;&lt;/EndNote&gt;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[59]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015A4B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F1AAA9" w14:textId="6D0CCFCF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&lt;EndNote&gt;&lt;Cite&gt;&lt;Author&gt;Díaz-Muñoz&lt;/Author&gt;&lt;Year&gt;2016&lt;/Year&gt;&lt;RecNum&gt;188&lt;/RecNum&gt;&lt;DisplayText&gt;[60]&lt;/DisplayText&gt;&lt;record&gt;&lt;rec-number&gt;188&lt;/rec-number&gt;&lt;foreign-keys&gt;&lt;key app="EN" db-id="2fe2ztaw8d0rs7ezrs6pes2dre2tzwe2wxr9" timestamp="1696705114"&gt;188&lt;/key&gt;&lt;/foreign-keys&gt;&lt;ref-type name="Journal Article"&gt;17&lt;/ref-type&gt;&lt;contributors&gt;&lt;authors&gt;&lt;author&gt;Díaz-Muñoz, S.&lt;/author&gt;&lt;/authors&gt;&lt;/contributors&gt;&lt;titles&gt;&lt;title&gt;Complex cooperative breeders: using infant care costs to explain variability in callithricine social and reproductive behavior&lt;/title&gt;&lt;secondary-title&gt;American Journal of Primatology&lt;/secondary-title&gt;&lt;/titles&gt;&lt;periodical&gt;&lt;full-title&gt;Am J Primatol&lt;/full-title&gt;&lt;abbr-1&gt;American journal of primatology&lt;/abbr-1&gt;&lt;/periodical&gt;&lt;pages&gt;372-387&lt;/pages&gt;&lt;volume&gt;78&lt;/volume&gt;&lt;dates&gt;&lt;year&gt;2016&lt;/year&gt;&lt;/dates&gt;&lt;urls&gt;&lt;/urls&gt;&lt;/record&gt;&lt;/Cite&gt;&lt;/EndNote&gt;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[60]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449926B4" w14:textId="77777777" w:rsidTr="00467B2A">
        <w:trPr>
          <w:trHeight w:val="32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EBD8B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Callithrix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pygmaea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A26B5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0.33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BC3DA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5415D" w14:textId="78968B19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&lt;EndNote&gt;&lt;Cite&gt;&lt;Author&gt;Martinez&lt;/Author&gt;&lt;Year&gt;2020&lt;/Year&gt;&lt;RecNum&gt;115&lt;/RecNum&gt;&lt;DisplayText&gt;[6, 13]&lt;/DisplayText&gt;&lt;record&gt;&lt;rec-number&gt;115&lt;/rec-number&gt;&lt;foreign-keys&gt;&lt;key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Cite&gt;&lt;Author&gt;Harcourt&lt;/Author&gt;&lt;Year&gt;1995&lt;/Year&gt;&lt;RecNum&gt;106&lt;/RecNum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[6, 13]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B2312B" w14:textId="5C2B449D" w:rsidR="007F775B" w:rsidRPr="0028087A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1.31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3C944FC" w14:textId="258AA90A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808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6833DC" w14:textId="3EF25FA6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&lt;EndNote&gt;&lt;Cite&gt;&lt;Author&gt;Rowe&lt;/Author&gt;&lt;Year&gt;1996&lt;/Year&gt;&lt;RecNum&gt;327&lt;/RecNum&gt;&lt;DisplayText&gt;[32]&lt;/DisplayText&gt;&lt;record&gt;&lt;rec-number&gt;327&lt;/rec-number&gt;&lt;foreign-keys&gt;&lt;key app="EN" db-id="2fe2ztaw8d0rs7ezrs6pes2dre2tzwe2wxr9" timestamp="1716918573"&gt;327&lt;/key&gt;&lt;/foreign-keys&gt;&lt;ref-type name="Book"&gt;6&lt;/ref-type&gt;&lt;contributors&gt;&lt;authors&gt;&lt;author&gt;Rowe, N.&lt;/author&gt;&lt;/authors&gt;&lt;/contributors&gt;&lt;titles&gt;&lt;title&gt;The Pictorial Guide to the Living Primates&lt;/title&gt;&lt;/titles&gt;&lt;dates&gt;&lt;year&gt;1996&lt;/year&gt;&lt;/dates&gt;&lt;pub-location&gt;New York&lt;/pub-location&gt;&lt;publisher&gt;Pogonias Press&lt;/publisher&gt;&lt;urls&gt;&lt;/urls&gt;&lt;/record&gt;&lt;/Cite&gt;&lt;/EndNote&gt;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[32]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1BAA4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21E23" w14:textId="0118B9D3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&lt;EndNote&gt;&lt;Cite&gt;&lt;Author&gt;Tatersall&lt;/Author&gt;&lt;Year&gt;2012&lt;/Year&gt;&lt;RecNum&gt;230&lt;/RecNum&gt;&lt;DisplayText&gt;[61]&lt;/DisplayText&gt;&lt;record&gt;&lt;rec-number&gt;230&lt;/rec-number&gt;&lt;foreign-keys&gt;&lt;key app="EN" db-id="2fe2ztaw8d0rs7ezrs6pes2dre2tzwe2wxr9" timestamp="1705092437"&gt;230&lt;/key&gt;&lt;/foreign-keys&gt;&lt;ref-type name="Book Section"&gt;5&lt;/ref-type&gt;&lt;contributors&gt;&lt;authors&gt;&lt;author&gt;Tatersall, G. J.&lt;/author&gt;&lt;/authors&gt;&lt;secondary-authors&gt;&lt;author&gt;Ruf, T.&lt;/author&gt;&lt;author&gt;Bieber, C.&lt;/author&gt;&lt;author&gt;Arnold, W.&lt;/author&gt;&lt;author&gt;Millesi, E.&lt;/author&gt;&lt;/secondary-authors&gt;&lt;/contributors&gt;&lt;titles&gt;&lt;title&gt;Diurnal changes in metabolic rate in pygmy marmosets: Implications for sleep, torpor, and basal matabolism in primates.&lt;/title&gt;&lt;secondary-title&gt;Living in a Seasonal World&lt;/secondary-title&gt;&lt;/titles&gt;&lt;pages&gt;471-480&lt;/pages&gt;&lt;section&gt;41&lt;/section&gt;&lt;dates&gt;&lt;year&gt;2012&lt;/year&gt;&lt;/dates&gt;&lt;pub-location&gt;Berlin&lt;/pub-location&gt;&lt;publisher&gt;Springer&lt;/publisher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[61]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B0885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2AE0F" w14:textId="0B83113D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&lt;EndNote&gt;&lt;Cite&gt;&lt;Author&gt;Surridge&lt;/Author&gt;&lt;Year&gt;2002&lt;/Year&gt;&lt;RecNum&gt;189&lt;/RecNum&gt;&lt;DisplayText&gt;[59]&lt;/DisplayText&gt;&lt;record&gt;&lt;rec-number&gt;189&lt;/rec-number&gt;&lt;foreign-keys&gt;&lt;key app="EN" db-id="2fe2ztaw8d0rs7ezrs6pes2dre2tzwe2wxr9" timestamp="1696705441"&gt;189&lt;/key&gt;&lt;/foreign-keys&gt;&lt;ref-type name="Journal Article"&gt;17&lt;/ref-type&gt;&lt;contributors&gt;&lt;authors&gt;&lt;author&gt;Surridge, A. K.&lt;/author&gt;&lt;author&gt;Mundy, N. I.&lt;/author&gt;&lt;/authors&gt;&lt;/contributors&gt;&lt;titles&gt;&lt;title&gt;Trans-specific evolution of opsin alleles and the maintenance of trichromatic colour vision in Callitrichine primates&lt;/title&gt;&lt;secondary-title&gt;Molecular Ecology&lt;/secondary-title&gt;&lt;/titles&gt;&lt;periodical&gt;&lt;full-title&gt;Molecular ecology&lt;/full-title&gt;&lt;/periodical&gt;&lt;pages&gt;2157-2169&lt;/pages&gt;&lt;volume&gt;11&lt;/volume&gt;&lt;dates&gt;&lt;year&gt;2002&lt;/year&gt;&lt;/dates&gt;&lt;urls&gt;&lt;/urls&gt;&lt;/record&gt;&lt;/Cite&gt;&lt;/EndNote&gt;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[59]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FC43D3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C2CF57" w14:textId="50711488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&lt;EndNote&gt;&lt;Cite&gt;&lt;Author&gt;Díaz-Muñoz&lt;/Author&gt;&lt;Year&gt;2016&lt;/Year&gt;&lt;RecNum&gt;188&lt;/RecNum&gt;&lt;DisplayText&gt;[60]&lt;/DisplayText&gt;&lt;record&gt;&lt;rec-number&gt;188&lt;/rec-number&gt;&lt;foreign-keys&gt;&lt;key app="EN" db-id="2fe2ztaw8d0rs7ezrs6pes2dre2tzwe2wxr9" timestamp="1696705114"&gt;188&lt;/key&gt;&lt;/foreign-keys&gt;&lt;ref-type name="Journal Article"&gt;17&lt;/ref-type&gt;&lt;contributors&gt;&lt;authors&gt;&lt;author&gt;Díaz-Muñoz, S.&lt;/author&gt;&lt;/authors&gt;&lt;/contributors&gt;&lt;titles&gt;&lt;title&gt;Complex cooperative breeders: using infant care costs to explain variability in callithricine social and reproductive behavior&lt;/title&gt;&lt;secondary-title&gt;American Journal of Primatology&lt;/secondary-title&gt;&lt;/titles&gt;&lt;periodical&gt;&lt;full-title&gt;Am J Primatol&lt;/full-title&gt;&lt;abbr-1&gt;American journal of primatology&lt;/abbr-1&gt;&lt;/periodical&gt;&lt;pages&gt;372-387&lt;/pages&gt;&lt;volume&gt;78&lt;/volume&gt;&lt;dates&gt;&lt;year&gt;2016&lt;/year&gt;&lt;/dates&gt;&lt;urls&gt;&lt;/urls&gt;&lt;/record&gt;&lt;/Cite&gt;&lt;/EndNote&gt;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[60]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11EA5C2A" w14:textId="77777777" w:rsidTr="00467B2A">
        <w:trPr>
          <w:trHeight w:val="32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EA906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Cebus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apella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718A8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4.64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9B7D3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300.00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E0ED8" w14:textId="3B94EE5A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&lt;EndNote&gt;&lt;Cite&gt;&lt;Author&gt;Martinez&lt;/Author&gt;&lt;Year&gt;2020&lt;/Year&gt;&lt;RecNum&gt;115&lt;/RecNum&gt;&lt;DisplayText&gt;[6, 13]&lt;/DisplayText&gt;&lt;record&gt;&lt;rec-number&gt;115&lt;/rec-number&gt;&lt;foreign-keys&gt;&lt;key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Cite&gt;&lt;Author&gt;Harcourt&lt;/Author&gt;&lt;Year&gt;1995&lt;/Year&gt;&lt;RecNum&gt;106&lt;/RecNum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[6, 13]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A145E0" w14:textId="60F244F8" w:rsidR="007F775B" w:rsidRPr="0028087A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6.48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BC2B3D" w14:textId="4114EBA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808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6D3BAE6" w14:textId="2122C33A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84D82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22800" w14:textId="700EEEC2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&lt;EndNote&gt;&lt;Cite&gt;&lt;Author&gt;Torres-Farfan&lt;/Author&gt;&lt;Year&gt;2008&lt;/Year&gt;&lt;RecNum&gt;231&lt;/RecNum&gt;&lt;DisplayText&gt;[62]&lt;/DisplayText&gt;&lt;record&gt;&lt;rec-number&gt;231&lt;/rec-number&gt;&lt;foreign-keys&gt;&lt;key app="EN" db-id="2fe2ztaw8d0rs7ezrs6pes2dre2tzwe2wxr9" timestamp="1705094262"&gt;231&lt;/key&gt;&lt;/foreign-keys&gt;&lt;ref-type name="Journal Article"&gt;17&lt;/ref-type&gt;&lt;contributors&gt;&lt;authors&gt;&lt;author&gt;Torres-Farfan, C.&lt;/author&gt;&lt;author&gt;Valenzuela, F. J.&lt;/author&gt;&lt;author&gt;Ebsensperger, R.&lt;/author&gt;&lt;author&gt;Méndez, N.&lt;/author&gt;&lt;author&gt;Campino, C.&lt;/author&gt;&lt;author&gt;Richter, H. G.&lt;/author&gt;&lt;author&gt;Valenzuela, G. J.&lt;/author&gt;&lt;author&gt;Serón-Ferre, M.&lt;/author&gt;&lt;/authors&gt;&lt;/contributors&gt;&lt;titles&gt;&lt;title&gt;&lt;style face="normal" font="default" size="100%"&gt;Circadian  cortisol secretion and circadian adrenal  response to ACTH are maintained in dexamethasone suppressed capuchin monkeys (&lt;/style&gt;&lt;style face="italic" font="default" size="100%"&gt;Cebus apell&lt;/style&gt;&lt;style face="normal" font="default" size="100%"&gt;a)&lt;/style&gt;&lt;/title&gt;&lt;secondary-title&gt;Am J Primatol&lt;/secondary-title&gt;&lt;/titles&gt;&lt;periodical&gt;&lt;full-title&gt;Am J Primatol&lt;/full-title&gt;&lt;abbr-1&gt;American journal of primatology&lt;/abbr-1&gt;&lt;/periodical&gt;&lt;pages&gt;93-100&lt;/pages&gt;&lt;volume&gt;70&lt;/volume&gt;&lt;dates&gt;&lt;year&gt;2008&lt;/year&gt;&lt;/dates&gt;&lt;urls&gt;&lt;/urls&gt;&lt;/record&gt;&lt;/Cite&gt;&lt;/EndNote&gt;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[62]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5758B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B44C4" w14:textId="5D09BC7C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&lt;EndNote&gt;&lt;Cite&gt;&lt;Author&gt;Jacobs&lt;/Author&gt;&lt;Year&gt;2003&lt;/Year&gt;&lt;RecNum&gt;210&lt;/RecNum&gt;&lt;DisplayText&gt;[45]&lt;/DisplayText&gt;&lt;record&gt;&lt;rec-number&gt;210&lt;/rec-number&gt;&lt;foreign-keys&gt;&lt;key app="EN" db-id="2fe2ztaw8d0rs7ezrs6pes2dre2tzwe2wxr9" timestamp="1696717453"&gt;210&lt;/key&gt;&lt;/foreign-keys&gt;&lt;ref-type name="Journal Article"&gt;17&lt;/ref-type&gt;&lt;contributors&gt;&lt;authors&gt;&lt;author&gt;Jacobs, G. H.&lt;/author&gt;&lt;author&gt;Deegan, J. F., 2nd&lt;/author&gt;&lt;/authors&gt;&lt;/contributors&gt;&lt;titles&gt;&lt;title&gt;Cone pigment variations in four genera of New World monkeys&lt;/title&gt;&lt;secondary-title&gt;Vision Res&lt;/secondary-title&gt;&lt;/titles&gt;&lt;periodical&gt;&lt;full-title&gt;Vision Res&lt;/full-title&gt;&lt;abbr-1&gt;Vision research&lt;/abbr-1&gt;&lt;/periodical&gt;&lt;pages&gt;227-236&lt;/pages&gt;&lt;volume&gt;43&lt;/volume&gt;&lt;num-vols&gt;3&lt;/num-vols&gt;&lt;dates&gt;&lt;year&gt;2003&lt;/year&gt;&lt;/dates&gt;&lt;urls&gt;&lt;/urls&gt;&lt;/record&gt;&lt;/Cite&gt;&lt;/EndNote&gt;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779E301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0661FF" w14:textId="7DA18BF0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&lt;EndNote&gt;&lt;Cite&gt;&lt;Author&gt;Carosi&lt;/Author&gt;&lt;Year&gt;2005&lt;/Year&gt;&lt;RecNum&gt;211&lt;/RecNum&gt;&lt;DisplayText&gt;[63]&lt;/DisplayText&gt;&lt;record&gt;&lt;rec-number&gt;211&lt;/rec-number&gt;&lt;foreign-keys&gt;&lt;key app="EN" db-id="2fe2ztaw8d0rs7ezrs6pes2dre2tzwe2wxr9" timestamp="1696717724"&gt;211&lt;/key&gt;&lt;/foreign-keys&gt;&lt;ref-type name="Journal Article"&gt;17&lt;/ref-type&gt;&lt;contributors&gt;&lt;authors&gt;&lt;author&gt;Carosi, M.&lt;/author&gt;&lt;author&gt;Linn, G. S.&lt;/author&gt;&lt;author&gt;Visalberghi, E.&lt;/author&gt;&lt;/authors&gt;&lt;/contributors&gt;&lt;titles&gt;&lt;title&gt;&lt;style face="normal" font="default" size="100%"&gt;The sexual behavior and breeding system of tufted capuchin monkeys (&lt;/style&gt;&lt;style face="italic" font="default" size="100%"&gt;Cebus apella&lt;/style&gt;&lt;style face="normal" font="default" size="100%"&gt;)&lt;/style&gt;&lt;/title&gt;&lt;secondary-title&gt;Advances in the Study of Behavior&lt;/secondary-title&gt;&lt;/titles&gt;&lt;periodical&gt;&lt;full-title&gt;Advances in the Study of Behavior&lt;/full-title&gt;&lt;/periodical&gt;&lt;pages&gt;105-149&lt;/pages&gt;&lt;volume&gt;35&lt;/volume&gt;&lt;dates&gt;&lt;year&gt;2005&lt;/year&gt;&lt;/dates&gt;&lt;urls&gt;&lt;/urls&gt;&lt;/record&gt;&lt;/Cite&gt;&lt;/EndNote&gt;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384D3D29" w14:textId="77777777" w:rsidTr="00467B2A">
        <w:trPr>
          <w:trHeight w:val="32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DE79A4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Leontopithecus rosalia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D863B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1.48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376B9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E899F" w14:textId="1C3279E6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&lt;EndNote&gt;&lt;Cite&gt;&lt;Author&gt;Harcourt&lt;/Author&gt;&lt;Year&gt;1995&lt;/Year&gt;&lt;RecNum&gt;106&lt;/RecNum&gt;&lt;DisplayText&gt;[6, 24]&lt;/DisplayText&gt;&lt;record&gt;&lt;rec-number&gt;106&lt;/rec-number&gt;&lt;foreign-keys&gt;&lt;key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Cite&gt;&lt;Author&gt;Harcourt&lt;/Author&gt;&lt;Year&gt;1981&lt;/Year&gt;&lt;RecNum&gt;103&lt;/RecNum&gt;&lt;record&gt;&lt;rec-number&gt;103&lt;/rec-number&gt;&lt;foreign-keys&gt;&lt;key app="EN" db-id="2fe2ztaw8d0rs7ezrs6pes2dre2tzwe2wxr9" timestamp="1693337225"&gt;103&lt;/key&gt;&lt;/foreign-keys&gt;&lt;ref-type name="Journal Article"&gt;17&lt;/ref-type&gt;&lt;contributors&gt;&lt;authors&gt;&lt;author&gt;Harcourt, A. H.&lt;/author&gt;&lt;author&gt;Harvey, P. H.&lt;/author&gt;&lt;author&gt;Larson, S. G.&lt;/author&gt;&lt;author&gt;Short, R. V.&lt;/author&gt;&lt;/authors&gt;&lt;/contributors&gt;&lt;titles&gt;&lt;title&gt;Testis weight,  body weight, and breeding system in primates&lt;/title&gt;&lt;secondary-title&gt;Nature&lt;/secondary-title&gt;&lt;/titles&gt;&lt;periodical&gt;&lt;full-title&gt;Nature&lt;/full-title&gt;&lt;/periodical&gt;&lt;pages&gt;55-57&lt;/pages&gt;&lt;volume&gt;293&lt;/volume&gt;&lt;dates&gt;&lt;year&gt;1981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[6, 24]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3B18CA7" w14:textId="54855330" w:rsidR="007F775B" w:rsidRPr="0028087A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1.59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62809E" w14:textId="780284E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808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261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ECD794" w14:textId="4C37EDF6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B8693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68799" w14:textId="6B3613C0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&lt;EndNote&gt;&lt;Cite&gt;&lt;Author&gt;Kleiman&lt;/Author&gt;&lt;Year&gt;1981&lt;/Year&gt;&lt;RecNum&gt;232&lt;/RecNum&gt;&lt;DisplayText&gt;[64]&lt;/DisplayText&gt;&lt;record&gt;&lt;rec-number&gt;232&lt;/rec-number&gt;&lt;foreign-keys&gt;&lt;key app="EN" db-id="2fe2ztaw8d0rs7ezrs6pes2dre2tzwe2wxr9" timestamp="1705258615"&gt;232&lt;/key&gt;&lt;/foreign-keys&gt;&lt;ref-type name="Journal Article"&gt;17&lt;/ref-type&gt;&lt;contributors&gt;&lt;authors&gt;&lt;author&gt;Kleiman, D. G&lt;/author&gt;&lt;/authors&gt;&lt;/contributors&gt;&lt;titles&gt;&lt;title&gt;&lt;style face="italic" font="default" size="100%"&gt;Leontopithecus rosalia&lt;/style&gt;&lt;/title&gt;&lt;secondary-title&gt;Mammalian Species&lt;/secondary-title&gt;&lt;/titles&gt;&lt;periodical&gt;&lt;full-title&gt;Mammalian Species&lt;/full-title&gt;&lt;/periodical&gt;&lt;pages&gt;1-7&lt;/pages&gt;&lt;number&gt;148&lt;/number&gt;&lt;dates&gt;&lt;year&gt;1981&lt;/year&gt;&lt;/dates&gt;&lt;urls&gt;&lt;/urls&gt;&lt;/record&gt;&lt;/Cite&gt;&lt;/EndNote&gt;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CDC64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F99B5" w14:textId="3CC8A954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&lt;EndNote&gt;&lt;Cite&gt;&lt;Author&gt;Jacobs&lt;/Author&gt;&lt;Year&gt;2003&lt;/Year&gt;&lt;RecNum&gt;210&lt;/RecNum&gt;&lt;DisplayText&gt;[45]&lt;/DisplayText&gt;&lt;record&gt;&lt;rec-number&gt;210&lt;/rec-number&gt;&lt;foreign-keys&gt;&lt;key app="EN" db-id="2fe2ztaw8d0rs7ezrs6pes2dre2tzwe2wxr9" timestamp="1696717453"&gt;210&lt;/key&gt;&lt;/foreign-keys&gt;&lt;ref-type name="Journal Article"&gt;17&lt;/ref-type&gt;&lt;contributors&gt;&lt;authors&gt;&lt;author&gt;Jacobs, G. H.&lt;/author&gt;&lt;author&gt;Deegan, J. F., 2nd&lt;/author&gt;&lt;/authors&gt;&lt;/contributors&gt;&lt;titles&gt;&lt;title&gt;Cone pigment variations in four genera of New World monkeys&lt;/title&gt;&lt;secondary-title&gt;Vision Res&lt;/secondary-title&gt;&lt;/titles&gt;&lt;periodical&gt;&lt;full-title&gt;Vision Res&lt;/full-title&gt;&lt;abbr-1&gt;Vision research&lt;/abbr-1&gt;&lt;/periodical&gt;&lt;pages&gt;227-236&lt;/pages&gt;&lt;volume&gt;43&lt;/volume&gt;&lt;num-vols&gt;3&lt;/num-vols&gt;&lt;dates&gt;&lt;year&gt;2003&lt;/year&gt;&lt;/dates&gt;&lt;urls&gt;&lt;/urls&gt;&lt;/record&gt;&lt;/Cite&gt;&lt;/EndNote&gt;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F88321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CB6E25" w14:textId="3B8F892C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&lt;EndNote&gt;&lt;Cite&gt;&lt;Author&gt;Henry&lt;/Author&gt;&lt;Year&gt;2013&lt;/Year&gt;&lt;RecNum&gt;187&lt;/RecNum&gt;&lt;DisplayText&gt;[65]&lt;/DisplayText&gt;&lt;record&gt;&lt;rec-number&gt;187&lt;/rec-number&gt;&lt;foreign-keys&gt;&lt;key app="EN" db-id="2fe2ztaw8d0rs7ezrs6pes2dre2tzwe2wxr9" timestamp="1696703402"&gt;187&lt;/key&gt;&lt;/foreign-keys&gt;&lt;ref-type name="Journal Article"&gt;17&lt;/ref-type&gt;&lt;contributors&gt;&lt;authors&gt;&lt;author&gt;Henry, M. D.&lt;/author&gt;&lt;author&gt;Hankerson, S. J.&lt;/author&gt;&lt;author&gt;Siani, J. M.&lt;/author&gt;&lt;author&gt;French, J. A.&lt;/author&gt;&lt;author&gt;Dietz, J. M.&lt;/author&gt;&lt;/authors&gt;&lt;/contributors&gt;&lt;titles&gt;&lt;title&gt;&lt;style face="normal" font="default" size="100%"&gt;High rates of pregnancy loss by subordinates leads to high reproductive skew in wild golden lion tamarins (&lt;/style&gt;&lt;style face="italic" font="default" size="100%"&gt;Leontopithecus rosalia&lt;/style&gt;&lt;style face="normal" font="default" size="100%"&gt;)&lt;/style&gt;&lt;/title&gt;&lt;secondary-title&gt;Hormones and Behavior&lt;/secondary-title&gt;&lt;/titles&gt;&lt;periodical&gt;&lt;full-title&gt;Hormones and Behavior&lt;/full-title&gt;&lt;abbr-1&gt;Hormones and behavior&lt;/abbr-1&gt;&lt;/periodical&gt;&lt;pages&gt;675-683&lt;/pages&gt;&lt;volume&gt;63&lt;/volume&gt;&lt;dates&gt;&lt;year&gt;2013&lt;/year&gt;&lt;/dates&gt;&lt;urls&gt;&lt;/urls&gt;&lt;/record&gt;&lt;/Cite&gt;&lt;/EndNote&gt;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06A84581" w14:textId="77777777" w:rsidTr="00467B2A">
        <w:trPr>
          <w:trHeight w:val="32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01ED2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Pithecia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pithecia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B185B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0.92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2527E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160.00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39A4C" w14:textId="332A217D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&lt;EndNote&gt;&lt;Cite&gt;&lt;Author&gt;Martinez&lt;/Author&gt;&lt;Year&gt;2020&lt;/Year&gt;&lt;RecNum&gt;115&lt;/RecNum&gt;&lt;DisplayText&gt;[6, 13]&lt;/DisplayText&gt;&lt;record&gt;&lt;rec-number&gt;115&lt;/rec-number&gt;&lt;foreign-keys&gt;&lt;key app="EN" db-id="2fe2ztaw8d0rs7ezrs6pes2dre2tzwe2wxr9" timestamp="1694110924"&gt;115&lt;/key&gt;&lt;/foreign-keys&gt;&lt;ref-type name="Journal Article"&gt;17&lt;/ref-type&gt;&lt;contributors&gt;&lt;authors&gt;&lt;author&gt;Martinez, G.&lt;/author&gt;&lt;author&gt;Garcia, C.&lt;/author&gt;&lt;/authors&gt;&lt;/contributors&gt;&lt;titles&gt;&lt;title&gt;Sexual selection and sperm diversity in primates&lt;/title&gt;&lt;secondary-title&gt;Molecular and Ceullular Endocrinology&lt;/secondary-title&gt;&lt;/titles&gt;&lt;periodical&gt;&lt;full-title&gt;Molecular and Ceullular Endocrinology&lt;/full-title&gt;&lt;/periodical&gt;&lt;pages&gt;1-15&lt;/pages&gt;&lt;volume&gt;518&lt;/volume&gt;&lt;dates&gt;&lt;year&gt;2020&lt;/year&gt;&lt;/dates&gt;&lt;urls&gt;&lt;/urls&gt;&lt;/record&gt;&lt;/Cite&gt;&lt;Cite&gt;&lt;Author&gt;Harcourt&lt;/Author&gt;&lt;Year&gt;1995&lt;/Year&gt;&lt;RecNum&gt;106&lt;/RecNum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[6, 13]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333B7F1" w14:textId="4573A86A" w:rsidR="007F775B" w:rsidRPr="0028087A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630603" w14:textId="1D6DAA8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808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334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7EA87F7" w14:textId="6DCD1494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&lt;EndNote&gt;&lt;Cite&gt;&lt;Author&gt;Oliveira&lt;/Author&gt;&lt;Year&gt;1985&lt;/Year&gt;&lt;RecNum&gt;233&lt;/RecNum&gt;&lt;DisplayText&gt;[66]&lt;/DisplayText&gt;&lt;record&gt;&lt;rec-number&gt;233&lt;/rec-number&gt;&lt;foreign-keys&gt;&lt;key app="EN" db-id="2fe2ztaw8d0rs7ezrs6pes2dre2tzwe2wxr9" timestamp="1705258853"&gt;233&lt;/key&gt;&lt;/foreign-keys&gt;&lt;ref-type name="Journal Article"&gt;17&lt;/ref-type&gt;&lt;contributors&gt;&lt;authors&gt;&lt;author&gt;Oliveira, J. M. S.&lt;/author&gt;&lt;author&gt;Lima, M. G.&lt;/author&gt;&lt;author&gt;Bonvincino, C.&lt;/author&gt;&lt;author&gt;Ayres, J. M.&lt;/author&gt;&lt;author&gt;Fleagle, J. G.&lt;/author&gt;&lt;/authors&gt;&lt;/contributors&gt;&lt;titles&gt;&lt;title&gt;&lt;style face="normal" font="default" size="100%"&gt;Preliminary notes on the ecology and behavior of the Guianan Saki (&lt;/style&gt;&lt;style face="italic" font="default" size="100%"&gt;Pithecia pithecia&lt;/style&gt;&lt;style face="normal" font="default" size="100%"&gt;, Linnaeus 1766; Cebidae, Primate)&lt;/style&gt;&lt;/title&gt;&lt;secondary-title&gt;Acta Amazonica&lt;/secondary-title&gt;&lt;/titles&gt;&lt;periodical&gt;&lt;full-title&gt;Acta Amazonica&lt;/full-title&gt;&lt;/periodical&gt;&lt;pages&gt;249-264&lt;/pages&gt;&lt;volume&gt;15&lt;/volume&gt;&lt;dates&gt;&lt;year&gt;1985&lt;/year&gt;&lt;/dates&gt;&lt;isbn&gt;0044-5967&lt;/isbn&gt;&lt;urls&gt;&lt;/urls&gt;&lt;/record&gt;&lt;/Cite&gt;&lt;/EndNote&gt;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[66]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A7F6C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71F68" w14:textId="77DE11CC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&lt;EndNote&gt;&lt;Cite&gt;&lt;Author&gt;Oliveira&lt;/Author&gt;&lt;Year&gt;1985&lt;/Year&gt;&lt;RecNum&gt;233&lt;/RecNum&gt;&lt;DisplayText&gt;[66]&lt;/DisplayText&gt;&lt;record&gt;&lt;rec-number&gt;233&lt;/rec-number&gt;&lt;foreign-keys&gt;&lt;key app="EN" db-id="2fe2ztaw8d0rs7ezrs6pes2dre2tzwe2wxr9" timestamp="1705258853"&gt;233&lt;/key&gt;&lt;/foreign-keys&gt;&lt;ref-type name="Journal Article"&gt;17&lt;/ref-type&gt;&lt;contributors&gt;&lt;authors&gt;&lt;author&gt;Oliveira, J. M. S.&lt;/author&gt;&lt;author&gt;Lima, M. G.&lt;/author&gt;&lt;author&gt;Bonvincino, C.&lt;/author&gt;&lt;author&gt;Ayres, J. M.&lt;/author&gt;&lt;author&gt;Fleagle, J. G.&lt;/author&gt;&lt;/authors&gt;&lt;/contributors&gt;&lt;titles&gt;&lt;title&gt;&lt;style face="normal" font="default" size="100%"&gt;Preliminary notes on the ecology and behavior of the Guianan Saki (&lt;/style&gt;&lt;style face="italic" font="default" size="100%"&gt;Pithecia pithecia&lt;/style&gt;&lt;style face="normal" font="default" size="100%"&gt;, Linnaeus 1766; Cebidae, Primate)&lt;/style&gt;&lt;/title&gt;&lt;secondary-title&gt;Acta Amazonica&lt;/secondary-title&gt;&lt;/titles&gt;&lt;periodical&gt;&lt;full-title&gt;Acta Amazonica&lt;/full-title&gt;&lt;/periodical&gt;&lt;pages&gt;249-264&lt;/pages&gt;&lt;volume&gt;15&lt;/volume&gt;&lt;dates&gt;&lt;year&gt;1985&lt;/year&gt;&lt;/dates&gt;&lt;isbn&gt;0044-5967&lt;/isbn&gt;&lt;urls&gt;&lt;/urls&gt;&lt;/record&gt;&lt;/Cite&gt;&lt;/EndNote&gt;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[66]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CDC6D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14758" w14:textId="6ADC9228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&lt;EndNote&gt;&lt;Cite&gt;&lt;Author&gt;Jacobs&lt;/Author&gt;&lt;Year&gt;2003&lt;/Year&gt;&lt;RecNum&gt;210&lt;/RecNum&gt;&lt;DisplayText&gt;[45]&lt;/DisplayText&gt;&lt;record&gt;&lt;rec-number&gt;210&lt;/rec-number&gt;&lt;foreign-keys&gt;&lt;key app="EN" db-id="2fe2ztaw8d0rs7ezrs6pes2dre2tzwe2wxr9" timestamp="1696717453"&gt;210&lt;/key&gt;&lt;/foreign-keys&gt;&lt;ref-type name="Journal Article"&gt;17&lt;/ref-type&gt;&lt;contributors&gt;&lt;authors&gt;&lt;author&gt;Jacobs, G. H.&lt;/author&gt;&lt;author&gt;Deegan, J. F., 2nd&lt;/author&gt;&lt;/authors&gt;&lt;/contributors&gt;&lt;titles&gt;&lt;title&gt;Cone pigment variations in four genera of New World monkeys&lt;/title&gt;&lt;secondary-title&gt;Vision Res&lt;/secondary-title&gt;&lt;/titles&gt;&lt;periodical&gt;&lt;full-title&gt;Vision Res&lt;/full-title&gt;&lt;abbr-1&gt;Vision research&lt;/abbr-1&gt;&lt;/periodical&gt;&lt;pages&gt;227-236&lt;/pages&gt;&lt;volume&gt;43&lt;/volume&gt;&lt;num-vols&gt;3&lt;/num-vols&gt;&lt;dates&gt;&lt;year&gt;2003&lt;/year&gt;&lt;/dates&gt;&lt;urls&gt;&lt;/urls&gt;&lt;/record&gt;&lt;/Cite&gt;&lt;/EndNote&gt;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DADDA6" w14:textId="4F48612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7760B9C" w14:textId="7F568816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&lt;EndNote&gt;&lt;Cite&gt;&lt;Author&gt;Thompson&lt;/Author&gt;&lt;Year&gt;2016&lt;/Year&gt;&lt;RecNum&gt;190&lt;/RecNum&gt;&lt;DisplayText&gt;[67]&lt;/DisplayText&gt;&lt;record&gt;&lt;rec-number&gt;190&lt;/rec-number&gt;&lt;foreign-keys&gt;&lt;key app="EN" db-id="2fe2ztaw8d0rs7ezrs6pes2dre2tzwe2wxr9" timestamp="1696705859"&gt;190&lt;/key&gt;&lt;/foreign-keys&gt;&lt;ref-type name="Journal Article"&gt;17&lt;/ref-type&gt;&lt;contributors&gt;&lt;authors&gt;&lt;author&gt;Thompson, C. L.&lt;/author&gt;&lt;/authors&gt;&lt;/contributors&gt;&lt;titles&gt;&lt;title&gt;&lt;style face="normal" font="default" size="100%"&gt;To pair or not to pair: sources of social variability with white-faced saki monkey (&lt;/style&gt;&lt;style face="italic" font="default" size="100%"&gt;Pithecia pithecia&lt;/style&gt;&lt;style face="normal" font="default" size="100%"&gt;) as a case study&lt;/style&gt;&lt;/title&gt;&lt;secondary-title&gt;American Journal  of Primatology&lt;/secondary-title&gt;&lt;/titles&gt;&lt;periodical&gt;&lt;full-title&gt;American Journal  of Primatology&lt;/full-title&gt;&lt;/periodical&gt;&lt;pages&gt;561-572&lt;/pages&gt;&lt;volume&gt;78&lt;/volume&gt;&lt;dates&gt;&lt;year&gt;2016&lt;/year&gt;&lt;/dates&gt;&lt;urls&gt;&lt;/urls&gt;&lt;/record&gt;&lt;/Cite&gt;&lt;Cite&gt;&lt;Author&gt;Thompson&lt;/Author&gt;&lt;Year&gt;2016&lt;/Year&gt;&lt;RecNum&gt;190&lt;/RecNum&gt;&lt;record&gt;&lt;rec-number&gt;190&lt;/rec-number&gt;&lt;foreign-keys&gt;&lt;key app="EN" db-id="2fe2ztaw8d0rs7ezrs6pes2dre2tzwe2wxr9" timestamp="1696705859"&gt;190&lt;/key&gt;&lt;/foreign-keys&gt;&lt;ref-type name="Journal Article"&gt;17&lt;/ref-type&gt;&lt;contributors&gt;&lt;authors&gt;&lt;author&gt;Thompson, C. L.&lt;/author&gt;&lt;/authors&gt;&lt;/contributors&gt;&lt;titles&gt;&lt;title&gt;&lt;style face="normal" font="default" size="100%"&gt;To pair or not to pair: sources of social variability with white-faced saki monkey (&lt;/style&gt;&lt;style face="italic" font="default" size="100%"&gt;Pithecia pithecia&lt;/style&gt;&lt;style face="normal" font="default" size="100%"&gt;) as a case study&lt;/style&gt;&lt;/title&gt;&lt;secondary-title&gt;American Journal  of Primatology&lt;/secondary-title&gt;&lt;/titles&gt;&lt;periodical&gt;&lt;full-title&gt;American Journal  of Primatology&lt;/full-title&gt;&lt;/periodical&gt;&lt;pages&gt;561-572&lt;/pages&gt;&lt;volume&gt;78&lt;/volume&gt;&lt;dates&gt;&lt;year&gt;2016&lt;/year&gt;&lt;/dates&gt;&lt;urls&gt;&lt;/urls&gt;&lt;/record&gt;&lt;/Cite&gt;&lt;/EndNote&gt;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[67]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65A4F599" w14:textId="77777777" w:rsidTr="00467B2A">
        <w:trPr>
          <w:trHeight w:val="320"/>
        </w:trPr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F13A6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Saguinus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oedipus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17A1C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63D7E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1EE65" w14:textId="3541F766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&lt;EndNote&gt;&lt;Cite&gt;&lt;Author&gt;Harcourt&lt;/Author&gt;&lt;Year&gt;1995&lt;/Year&gt;&lt;RecNum&gt;106&lt;/RecNum&gt;&lt;DisplayText&gt;[6, 24]&lt;/DisplayText&gt;&lt;record&gt;&lt;rec-number&gt;106&lt;/rec-number&gt;&lt;foreign-keys&gt;&lt;key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Cite&gt;&lt;Author&gt;Harcourt&lt;/Author&gt;&lt;Year&gt;1981&lt;/Year&gt;&lt;RecNum&gt;103&lt;/RecNum&gt;&lt;record&gt;&lt;rec-number&gt;103&lt;/rec-number&gt;&lt;foreign-keys&gt;&lt;key app="EN" db-id="2fe2ztaw8d0rs7ezrs6pes2dre2tzwe2wxr9" timestamp="1693337225"&gt;103&lt;/key&gt;&lt;/foreign-keys&gt;&lt;ref-type name="Journal Article"&gt;17&lt;/ref-type&gt;&lt;contributors&gt;&lt;authors&gt;&lt;author&gt;Harcourt, A. H.&lt;/author&gt;&lt;author&gt;Harvey, P. H.&lt;/author&gt;&lt;author&gt;Larson, S. G.&lt;/author&gt;&lt;author&gt;Short, R. V.&lt;/author&gt;&lt;/authors&gt;&lt;/contributors&gt;&lt;titles&gt;&lt;title&gt;Testis weight,  body weight, and breeding system in primates&lt;/title&gt;&lt;secondary-title&gt;Nature&lt;/secondary-title&gt;&lt;/titles&gt;&lt;periodical&gt;&lt;full-title&gt;Nature&lt;/full-title&gt;&lt;/periodical&gt;&lt;pages&gt;55-57&lt;/pages&gt;&lt;volume&gt;293&lt;/volume&gt;&lt;dates&gt;&lt;year&gt;1981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[6, 24]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32497B" w14:textId="2B7F569A" w:rsidR="007F775B" w:rsidRPr="0028087A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3.96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A34BDE" w14:textId="4224432F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808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A25FD0" w14:textId="0377011F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76D55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A0130" w14:textId="079E7E3D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&lt;EndNote&gt;&lt;Cite&gt;&lt;Author&gt;Boubli&lt;/Author&gt;&lt;Year&gt;2015&lt;/Year&gt;&lt;RecNum&gt;234&lt;/RecNum&gt;&lt;DisplayText&gt;[68]&lt;/DisplayText&gt;&lt;record&gt;&lt;rec-number&gt;234&lt;/rec-number&gt;&lt;foreign-keys&gt;&lt;key app="EN" db-id="2fe2ztaw8d0rs7ezrs6pes2dre2tzwe2wxr9" timestamp="1705260402"&gt;234&lt;/key&gt;&lt;/foreign-keys&gt;&lt;ref-type name="Journal Article"&gt;17&lt;/ref-type&gt;&lt;contributors&gt;&lt;authors&gt;&lt;author&gt;Boubli, J. P.&lt;/author&gt;&lt;author&gt;Ribas, C.&lt;/author&gt;&lt;author&gt;Lynch Alfaro, J. W.&lt;/author&gt;&lt;author&gt;Alfaro, M. E.&lt;/author&gt;&lt;author&gt;da Silva, M. N. F.&lt;/author&gt;&lt;author&gt;Pinho, G. M.&lt;/author&gt;&lt;author&gt;Farias, I. P.&lt;/author&gt;&lt;/authors&gt;&lt;/contributors&gt;&lt;titles&gt;&lt;title&gt;Spatial and temporal patterns of diversification on the Amazon: A test of the riverine hypothesis for all diurnal primates of Rio Negro and Rio Branco in Brazil&lt;/title&gt;&lt;secondary-title&gt;Molecular Phylogenetics and Evolution&lt;/secondary-title&gt;&lt;/titles&gt;&lt;periodical&gt;&lt;full-title&gt;Molecular Phylogenetics and Evolution&lt;/full-title&gt;&lt;/periodical&gt;&lt;pages&gt;400-412&lt;/pages&gt;&lt;volume&gt;82&lt;/volume&gt;&lt;num-vols&gt;B&lt;/num-vols&gt;&lt;dates&gt;&lt;year&gt;2015&lt;/year&gt;&lt;/dates&gt;&lt;urls&gt;&lt;/urls&gt;&lt;/record&gt;&lt;/Cite&gt;&lt;/EndNote&gt;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C67D4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7FE3E" w14:textId="5AEBB666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&lt;EndNote&gt;&lt;Cite&gt;&lt;Author&gt;Jacobs&lt;/Author&gt;&lt;Year&gt;2003&lt;/Year&gt;&lt;RecNum&gt;210&lt;/RecNum&gt;&lt;DisplayText&gt;[45]&lt;/DisplayText&gt;&lt;record&gt;&lt;rec-number&gt;210&lt;/rec-number&gt;&lt;foreign-keys&gt;&lt;key app="EN" db-id="2fe2ztaw8d0rs7ezrs6pes2dre2tzwe2wxr9" timestamp="1696717453"&gt;210&lt;/key&gt;&lt;/foreign-keys&gt;&lt;ref-type name="Journal Article"&gt;17&lt;/ref-type&gt;&lt;contributors&gt;&lt;authors&gt;&lt;author&gt;Jacobs, G. H.&lt;/author&gt;&lt;author&gt;Deegan, J. F., 2nd&lt;/author&gt;&lt;/authors&gt;&lt;/contributors&gt;&lt;titles&gt;&lt;title&gt;Cone pigment variations in four genera of New World monkeys&lt;/title&gt;&lt;secondary-title&gt;Vision Res&lt;/secondary-title&gt;&lt;/titles&gt;&lt;periodical&gt;&lt;full-title&gt;Vision Res&lt;/full-title&gt;&lt;abbr-1&gt;Vision research&lt;/abbr-1&gt;&lt;/periodical&gt;&lt;pages&gt;227-236&lt;/pages&gt;&lt;volume&gt;43&lt;/volume&gt;&lt;num-vols&gt;3&lt;/num-vols&gt;&lt;dates&gt;&lt;year&gt;2003&lt;/year&gt;&lt;/dates&gt;&lt;urls&gt;&lt;/urls&gt;&lt;/record&gt;&lt;/Cite&gt;&lt;/EndNote&gt;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[45]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815C46" w14:textId="09C9F022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Paired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BDDBC5" w14:textId="7A23C15C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&lt;EndNote&gt;&lt;Cite&gt;&lt;Author&gt;Díaz-Muñoz&lt;/Author&gt;&lt;Year&gt;2016&lt;/Year&gt;&lt;RecNum&gt;188&lt;/RecNum&gt;&lt;DisplayText&gt;[60]&lt;/DisplayText&gt;&lt;record&gt;&lt;rec-number&gt;188&lt;/rec-number&gt;&lt;foreign-keys&gt;&lt;key app="EN" db-id="2fe2ztaw8d0rs7ezrs6pes2dre2tzwe2wxr9" timestamp="1696705114"&gt;188&lt;/key&gt;&lt;/foreign-keys&gt;&lt;ref-type name="Journal Article"&gt;17&lt;/ref-type&gt;&lt;contributors&gt;&lt;authors&gt;&lt;author&gt;Díaz-Muñoz, S.&lt;/author&gt;&lt;/authors&gt;&lt;/contributors&gt;&lt;titles&gt;&lt;title&gt;Complex cooperative breeders: using infant care costs to explain variability in callithricine social and reproductive behavior&lt;/title&gt;&lt;secondary-title&gt;American Journal of Primatology&lt;/secondary-title&gt;&lt;/titles&gt;&lt;periodical&gt;&lt;full-title&gt;Am J Primatol&lt;/full-title&gt;&lt;abbr-1&gt;American journal of primatology&lt;/abbr-1&gt;&lt;/periodical&gt;&lt;pages&gt;372-387&lt;/pages&gt;&lt;volume&gt;78&lt;/volume&gt;&lt;dates&gt;&lt;year&gt;2016&lt;/year&gt;&lt;/dates&gt;&lt;urls&gt;&lt;/urls&gt;&lt;/record&gt;&lt;/Cite&gt;&lt;/EndNote&gt;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[60]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7F775B" w:rsidRPr="00425EBB" w14:paraId="59B6BF45" w14:textId="77777777" w:rsidTr="00467B2A">
        <w:trPr>
          <w:trHeight w:val="320"/>
        </w:trPr>
        <w:tc>
          <w:tcPr>
            <w:tcW w:w="17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D10B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Saimiri </w:t>
            </w:r>
            <w:proofErr w:type="spellStart"/>
            <w:r w:rsidRPr="00425EBB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sciureus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3A09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3.20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3719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78.00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8D07" w14:textId="5ECE0583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&lt;EndNote&gt;&lt;Cite&gt;&lt;Author&gt;Harcourt&lt;/Author&gt;&lt;Year&gt;1995&lt;/Year&gt;&lt;RecNum&gt;106&lt;/RecNum&gt;&lt;DisplayText&gt;[6, 24]&lt;/DisplayText&gt;&lt;record&gt;&lt;rec-number&gt;106&lt;/rec-number&gt;&lt;foreign-keys&gt;&lt;key app="EN" db-id="2fe2ztaw8d0rs7ezrs6pes2dre2tzwe2wxr9" timestamp="1693338096"&gt;106&lt;/key&gt;&lt;/foreign-keys&gt;&lt;ref-type name="Journal Article"&gt;17&lt;/ref-type&gt;&lt;contributors&gt;&lt;authors&gt;&lt;author&gt;Harcourt, A. H.&lt;/author&gt;&lt;author&gt;Purvis, A.&lt;/author&gt;&lt;author&gt;Liles, L.&lt;/author&gt;&lt;/authors&gt;&lt;/contributors&gt;&lt;titles&gt;&lt;title&gt;Sperm competition: Mating system, not breeding season, affects testes size of primates&lt;/title&gt;&lt;secondary-title&gt;Functional Ecology&lt;/secondary-title&gt;&lt;/titles&gt;&lt;periodical&gt;&lt;full-title&gt;Functional Ecology&lt;/full-title&gt;&lt;/periodical&gt;&lt;pages&gt;468-476&lt;/pages&gt;&lt;volume&gt;9&lt;/volume&gt;&lt;number&gt;3&lt;/number&gt;&lt;dates&gt;&lt;year&gt;1995&lt;/year&gt;&lt;/dates&gt;&lt;urls&gt;&lt;/urls&gt;&lt;/record&gt;&lt;/Cite&gt;&lt;Cite&gt;&lt;Author&gt;Harcourt&lt;/Author&gt;&lt;Year&gt;1981&lt;/Year&gt;&lt;RecNum&gt;103&lt;/RecNum&gt;&lt;record&gt;&lt;rec-number&gt;103&lt;/rec-number&gt;&lt;foreign-keys&gt;&lt;key app="EN" db-id="2fe2ztaw8d0rs7ezrs6pes2dre2tzwe2wxr9" timestamp="1693337225"&gt;103&lt;/key&gt;&lt;/foreign-keys&gt;&lt;ref-type name="Journal Article"&gt;17&lt;/ref-type&gt;&lt;contributors&gt;&lt;authors&gt;&lt;author&gt;Harcourt, A. H.&lt;/author&gt;&lt;author&gt;Harvey, P. H.&lt;/author&gt;&lt;author&gt;Larson, S. G.&lt;/author&gt;&lt;author&gt;Short, R. V.&lt;/author&gt;&lt;/authors&gt;&lt;/contributors&gt;&lt;titles&gt;&lt;title&gt;Testis weight,  body weight, and breeding system in primates&lt;/title&gt;&lt;secondary-title&gt;Nature&lt;/secondary-title&gt;&lt;/titles&gt;&lt;periodical&gt;&lt;full-title&gt;Nature&lt;/full-title&gt;&lt;/periodical&gt;&lt;pages&gt;55-57&lt;/pages&gt;&lt;volume&gt;293&lt;/volume&gt;&lt;dates&gt;&lt;year&gt;1981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[6, 24]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74E037CF" w14:textId="54CD8526" w:rsidR="007F775B" w:rsidRPr="0028087A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321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3.80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F2A224E" w14:textId="18399A46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8087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7E72DF3A" w14:textId="73AEA8E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&lt;EndNote&gt;&lt;Cite&gt;&lt;Author&gt;Ross&lt;/Author&gt;&lt;Year&gt;2007&lt;/Year&gt;&lt;RecNum&gt;213&lt;/RecNum&gt;&lt;DisplayText&gt;[7]&lt;/DisplayText&gt;&lt;record&gt;&lt;rec-number&gt;213&lt;/rec-number&gt;&lt;foreign-keys&gt;&lt;key app="EN" db-id="2fe2ztaw8d0rs7ezrs6pes2dre2tzwe2wxr9" timestamp="1696780388"&gt;213&lt;/key&gt;&lt;/foreign-keys&gt;&lt;ref-type name="Journal Article"&gt;17&lt;/ref-type&gt;&lt;contributors&gt;&lt;authors&gt;&lt;author&gt;Ross, C. F.&lt;/author&gt;&lt;author&gt;Kirk, E. C.&lt;/author&gt;&lt;/authors&gt;&lt;/contributors&gt;&lt;titles&gt;&lt;title&gt;Evolution of eye size  and shape in primates&lt;/title&gt;&lt;secondary-title&gt;Journal of human evolution&lt;/secondary-title&gt;&lt;/titles&gt;&lt;periodical&gt;&lt;full-title&gt;Journal of human evolution&lt;/full-title&gt;&lt;/periodical&gt;&lt;pages&gt;294-313&lt;/pages&gt;&lt;volume&gt;52&lt;/volume&gt;&lt;dates&gt;&lt;year&gt;2007&lt;/year&gt;&lt;/dates&gt;&lt;urls&gt;&lt;/urls&gt;&lt;/record&gt;&lt;/Cite&gt;&lt;/EndNote&gt;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[7]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2B18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2C15" w14:textId="5D725EC5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&lt;EndNote&gt;&lt;Cite&gt;&lt;Author&gt;Boubli&lt;/Author&gt;&lt;Year&gt;2015&lt;/Year&gt;&lt;RecNum&gt;234&lt;/RecNum&gt;&lt;DisplayText&gt;[68]&lt;/DisplayText&gt;&lt;record&gt;&lt;rec-number&gt;234&lt;/rec-number&gt;&lt;foreign-keys&gt;&lt;key app="EN" db-id="2fe2ztaw8d0rs7ezrs6pes2dre2tzwe2wxr9" timestamp="1705260402"&gt;234&lt;/key&gt;&lt;/foreign-keys&gt;&lt;ref-type name="Journal Article"&gt;17&lt;/ref-type&gt;&lt;contributors&gt;&lt;authors&gt;&lt;author&gt;Boubli, J. P.&lt;/author&gt;&lt;author&gt;Ribas, C.&lt;/author&gt;&lt;author&gt;Lynch Alfaro, J. W.&lt;/author&gt;&lt;author&gt;Alfaro, M. E.&lt;/author&gt;&lt;author&gt;da Silva, M. N. F.&lt;/author&gt;&lt;author&gt;Pinho, G. M.&lt;/author&gt;&lt;author&gt;Farias, I. P.&lt;/author&gt;&lt;/authors&gt;&lt;/contributors&gt;&lt;titles&gt;&lt;title&gt;Spatial and temporal patterns of diversification on the Amazon: A test of the riverine hypothesis for all diurnal primates of Rio Negro and Rio Branco in Brazil&lt;/title&gt;&lt;secondary-title&gt;Molecular Phylogenetics and Evolution&lt;/secondary-title&gt;&lt;/titles&gt;&lt;periodical&gt;&lt;full-title&gt;Molecular Phylogenetics and Evolution&lt;/full-title&gt;&lt;/periodical&gt;&lt;pages&gt;400-412&lt;/pages&gt;&lt;volume&gt;82&lt;/volume&gt;&lt;num-vols&gt;B&lt;/num-vols&gt;&lt;dates&gt;&lt;year&gt;2015&lt;/year&gt;&lt;/dates&gt;&lt;urls&gt;&lt;/urls&gt;&lt;/record&gt;&lt;/Cite&gt;&lt;/EndNote&gt;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[68]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FED7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5673" w14:textId="0635D07B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&lt;EndNote&gt;&lt;Cite&gt;&lt;Author&gt;Cropp&lt;/Author&gt;&lt;Year&gt;2002&lt;/Year&gt;&lt;RecNum&gt;205&lt;/RecNum&gt;&lt;DisplayText&gt;[69]&lt;/DisplayText&gt;&lt;record&gt;&lt;rec-number&gt;205&lt;/rec-number&gt;&lt;foreign-keys&gt;&lt;key app="EN" db-id="2fe2ztaw8d0rs7ezrs6pes2dre2tzwe2wxr9" timestamp="1696713631"&gt;205&lt;/key&gt;&lt;/foreign-keys&gt;&lt;ref-type name="Journal Article"&gt;17&lt;/ref-type&gt;&lt;contributors&gt;&lt;authors&gt;&lt;author&gt;Cropp, S.&lt;/author&gt;&lt;author&gt;Boinski, S.&lt;/author&gt;&lt;author&gt;Li, W-H&lt;/author&gt;&lt;/authors&gt;&lt;/contributors&gt;&lt;titles&gt;&lt;title&gt;Allelic variation in the squirrel monkey X-linked color vision gene: biogeographical and behavioral correlates&lt;/title&gt;&lt;secondary-title&gt;Journal of Molecular Evolution&lt;/secondary-title&gt;&lt;/titles&gt;&lt;periodical&gt;&lt;full-title&gt;J Mol Evol&lt;/full-title&gt;&lt;abbr-1&gt;Journal of molecular evolution&lt;/abbr-1&gt;&lt;/periodical&gt;&lt;pages&gt;734-745&lt;/pages&gt;&lt;volume&gt;54&lt;/volume&gt;&lt;dates&gt;&lt;year&gt;2002&lt;/year&gt;&lt;/dates&gt;&lt;urls&gt;&lt;/urls&gt;&lt;/record&gt;&lt;/Cite&gt;&lt;/EndNote&gt;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[69]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F3C332D" w14:textId="77777777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Poly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383FE11" w14:textId="451C657B" w:rsidR="007F775B" w:rsidRPr="00425EBB" w:rsidRDefault="007F775B" w:rsidP="00D327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&lt;EndNote&gt;&lt;Cite&gt;&lt;Author&gt;Stone&lt;/Author&gt;&lt;Year&gt;2014&lt;/Year&gt;&lt;RecNum&gt;206&lt;/RecNum&gt;&lt;DisplayText&gt;[70]&lt;/DisplayText&gt;&lt;record&gt;&lt;rec-number&gt;206&lt;/rec-number&gt;&lt;foreign-keys&gt;&lt;key app="EN" db-id="2fe2ztaw8d0rs7ezrs6pes2dre2tzwe2wxr9" timestamp="1696713939"&gt;206&lt;/key&gt;&lt;/foreign-keys&gt;&lt;ref-type name="Journal Article"&gt;17&lt;/ref-type&gt;&lt;contributors&gt;&lt;authors&gt;&lt;author&gt;Stone, A.&lt;/author&gt;&lt;/authors&gt;&lt;/contributors&gt;&lt;titles&gt;&lt;title&gt;&lt;style face="normal" font="default" size="100%"&gt;Is fatter sexier? Reproductive strategies of male squirrel monkeys (&lt;/style&gt;&lt;style face="italic" font="default" size="100%"&gt;Saimiri sciureus&lt;/style&gt;&lt;style face="normal" font="default" size="100%"&gt;)&lt;/style&gt;&lt;/title&gt;&lt;secondary-title&gt;Int J Primatol&lt;/secondary-title&gt;&lt;/titles&gt;&lt;periodical&gt;&lt;full-title&gt;Int J Primatol&lt;/full-title&gt;&lt;/periodical&gt;&lt;pages&gt;628-642&lt;/pages&gt;&lt;volume&gt;35&lt;/volume&gt;&lt;dates&gt;&lt;year&gt;2014&lt;/year&gt;&lt;/dates&gt;&lt;urls&gt;&lt;/urls&gt;&lt;/record&gt;&lt;/Cite&gt;&lt;/EndNote&gt;</w:instrTex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18"/>
                <w:szCs w:val="18"/>
                <w14:ligatures w14:val="none"/>
              </w:rPr>
              <w:t>[70]</w:t>
            </w:r>
            <w:r w:rsidRPr="00425EB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</w:tbl>
    <w:p w14:paraId="275F3E9D" w14:textId="6110E29A" w:rsidR="00E15755" w:rsidRPr="00425EBB" w:rsidRDefault="007E0CA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VNGL: </w:t>
      </w:r>
      <w:r>
        <w:rPr>
          <w:rFonts w:ascii="Times New Roman" w:hAnsi="Times New Roman" w:cs="Times New Roman"/>
          <w:sz w:val="18"/>
          <w:szCs w:val="18"/>
        </w:rPr>
        <w:t xml:space="preserve">mean vomeronasal groove (VNG) length, data collected by ECG for this study;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HBL: </w:t>
      </w:r>
      <w:r>
        <w:rPr>
          <w:rFonts w:ascii="Times New Roman" w:hAnsi="Times New Roman" w:cs="Times New Roman"/>
          <w:sz w:val="18"/>
          <w:szCs w:val="18"/>
        </w:rPr>
        <w:t xml:space="preserve">mean head and body length; </w:t>
      </w:r>
      <w:r w:rsidR="005E44D9" w:rsidRPr="00425EBB">
        <w:rPr>
          <w:rFonts w:ascii="Times New Roman" w:hAnsi="Times New Roman" w:cs="Times New Roman"/>
          <w:b/>
          <w:bCs/>
          <w:sz w:val="18"/>
          <w:szCs w:val="18"/>
        </w:rPr>
        <w:t>AC</w:t>
      </w:r>
      <w:r w:rsidR="005E44D9" w:rsidRPr="00425EBB">
        <w:rPr>
          <w:rFonts w:ascii="Times New Roman" w:hAnsi="Times New Roman" w:cs="Times New Roman"/>
          <w:sz w:val="18"/>
          <w:szCs w:val="18"/>
        </w:rPr>
        <w:t xml:space="preserve"> = Activity Cycle:  D = diurnal, C = </w:t>
      </w:r>
      <w:r w:rsidR="007F775B" w:rsidRPr="00425EBB">
        <w:rPr>
          <w:rFonts w:ascii="Times New Roman" w:hAnsi="Times New Roman" w:cs="Times New Roman"/>
          <w:sz w:val="18"/>
          <w:szCs w:val="18"/>
        </w:rPr>
        <w:t>cathemeral</w:t>
      </w:r>
      <w:r w:rsidR="005E44D9" w:rsidRPr="00425EBB">
        <w:rPr>
          <w:rFonts w:ascii="Times New Roman" w:hAnsi="Times New Roman" w:cs="Times New Roman"/>
          <w:sz w:val="18"/>
          <w:szCs w:val="18"/>
        </w:rPr>
        <w:t xml:space="preserve">,  N = nocturnal; </w:t>
      </w:r>
      <w:r w:rsidR="005E44D9" w:rsidRPr="00425EBB">
        <w:rPr>
          <w:rFonts w:ascii="Times New Roman" w:hAnsi="Times New Roman" w:cs="Times New Roman"/>
          <w:b/>
          <w:bCs/>
          <w:sz w:val="18"/>
          <w:szCs w:val="18"/>
        </w:rPr>
        <w:t>MVS</w:t>
      </w:r>
      <w:r w:rsidR="005E44D9" w:rsidRPr="00425EBB">
        <w:rPr>
          <w:rFonts w:ascii="Times New Roman" w:hAnsi="Times New Roman" w:cs="Times New Roman"/>
          <w:sz w:val="18"/>
          <w:szCs w:val="18"/>
        </w:rPr>
        <w:t xml:space="preserve"> = Male Visual System: M = monochromat, D = dichromat, RT = routine trichromat; </w:t>
      </w:r>
      <w:r w:rsidR="00425EBB" w:rsidRPr="00425EBB">
        <w:rPr>
          <w:rFonts w:ascii="Times New Roman" w:hAnsi="Times New Roman" w:cs="Times New Roman"/>
          <w:b/>
          <w:bCs/>
          <w:sz w:val="18"/>
          <w:szCs w:val="18"/>
        </w:rPr>
        <w:t>MS</w:t>
      </w:r>
      <w:r w:rsidR="00425EBB" w:rsidRPr="00425EBB">
        <w:rPr>
          <w:rFonts w:ascii="Times New Roman" w:hAnsi="Times New Roman" w:cs="Times New Roman"/>
          <w:sz w:val="18"/>
          <w:szCs w:val="18"/>
        </w:rPr>
        <w:t xml:space="preserve"> = Mating System: Paired, Poly = polygyny/polyandry/polygynandry.</w:t>
      </w:r>
    </w:p>
    <w:p w14:paraId="0A0F6A8A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0FA732F4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54422671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37FF2264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44BC31AF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3D6624CA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5B4DCCCD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4801A570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3600F43C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53896B6E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2DF99DCB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6AEA8311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0EE2C343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6D2ADD4E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5B3DDDFC" w14:textId="77777777" w:rsidR="00425EBB" w:rsidRPr="00425EBB" w:rsidRDefault="00425EBB" w:rsidP="004B43E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48491D7D" w14:textId="77777777" w:rsidR="007E0CA6" w:rsidRDefault="007E0CA6" w:rsidP="0028087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19F83DAB" w14:textId="77777777" w:rsidR="007E0CA6" w:rsidRDefault="007E0CA6" w:rsidP="0028087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58635C70" w14:textId="77777777" w:rsidR="007E0CA6" w:rsidRDefault="007E0CA6" w:rsidP="0028087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40759BFD" w14:textId="77777777" w:rsidR="007E0CA6" w:rsidRDefault="007E0CA6" w:rsidP="0028087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1CA80686" w14:textId="77777777" w:rsidR="007E0CA6" w:rsidRDefault="007E0CA6" w:rsidP="0028087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7E7CDF51" w14:textId="77777777" w:rsidR="00A266AD" w:rsidRDefault="00A266AD" w:rsidP="0028087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0FBF44E5" w14:textId="77777777" w:rsidR="00A266AD" w:rsidRDefault="00A266AD" w:rsidP="0028087A">
      <w:pPr>
        <w:pStyle w:val="EndNoteBibliography"/>
        <w:ind w:left="720" w:hanging="720"/>
        <w:rPr>
          <w:rFonts w:ascii="Times New Roman" w:hAnsi="Times New Roman" w:cs="Times New Roman"/>
          <w:sz w:val="18"/>
          <w:szCs w:val="18"/>
        </w:rPr>
      </w:pPr>
    </w:p>
    <w:p w14:paraId="3FD120FF" w14:textId="77777777" w:rsidR="008C79F8" w:rsidRDefault="008C79F8" w:rsidP="0028087A">
      <w:pPr>
        <w:pStyle w:val="EndNoteBibliography"/>
        <w:ind w:left="720" w:hanging="720"/>
        <w:rPr>
          <w:rFonts w:ascii="Times New Roman" w:hAnsi="Times New Roman" w:cs="Times New Roman"/>
          <w:sz w:val="20"/>
          <w:szCs w:val="20"/>
        </w:rPr>
      </w:pPr>
    </w:p>
    <w:p w14:paraId="6FEC94DA" w14:textId="77777777" w:rsidR="008C79F8" w:rsidRDefault="008C79F8" w:rsidP="0028087A">
      <w:pPr>
        <w:pStyle w:val="EndNoteBibliography"/>
        <w:ind w:left="720" w:hanging="720"/>
        <w:rPr>
          <w:rFonts w:ascii="Times New Roman" w:hAnsi="Times New Roman" w:cs="Times New Roman"/>
          <w:sz w:val="20"/>
          <w:szCs w:val="20"/>
        </w:rPr>
      </w:pPr>
    </w:p>
    <w:p w14:paraId="382AAD07" w14:textId="77777777" w:rsidR="008C79F8" w:rsidRDefault="008C79F8" w:rsidP="0028087A">
      <w:pPr>
        <w:pStyle w:val="EndNoteBibliography"/>
        <w:ind w:left="720" w:hanging="720"/>
        <w:rPr>
          <w:rFonts w:ascii="Times New Roman" w:hAnsi="Times New Roman" w:cs="Times New Roman"/>
          <w:sz w:val="20"/>
          <w:szCs w:val="20"/>
        </w:rPr>
      </w:pPr>
    </w:p>
    <w:p w14:paraId="2ACC63B4" w14:textId="77777777" w:rsidR="008C79F8" w:rsidRDefault="008C79F8" w:rsidP="0028087A">
      <w:pPr>
        <w:pStyle w:val="EndNoteBibliography"/>
        <w:ind w:left="720" w:hanging="720"/>
        <w:rPr>
          <w:rFonts w:ascii="Times New Roman" w:hAnsi="Times New Roman" w:cs="Times New Roman"/>
          <w:sz w:val="20"/>
          <w:szCs w:val="20"/>
        </w:rPr>
      </w:pPr>
    </w:p>
    <w:p w14:paraId="3937673E" w14:textId="77777777" w:rsidR="008C79F8" w:rsidRDefault="008C79F8" w:rsidP="0028087A">
      <w:pPr>
        <w:pStyle w:val="EndNoteBibliography"/>
        <w:ind w:left="720" w:hanging="720"/>
        <w:rPr>
          <w:rFonts w:ascii="Times New Roman" w:hAnsi="Times New Roman" w:cs="Times New Roman"/>
          <w:sz w:val="20"/>
          <w:szCs w:val="20"/>
        </w:rPr>
      </w:pPr>
    </w:p>
    <w:p w14:paraId="4469E756" w14:textId="7E19A762" w:rsidR="00A266AD" w:rsidRPr="00A266AD" w:rsidRDefault="00A266AD" w:rsidP="0028087A">
      <w:pPr>
        <w:pStyle w:val="EndNoteBibliography"/>
        <w:ind w:left="720" w:hanging="720"/>
        <w:rPr>
          <w:rFonts w:ascii="Times New Roman" w:hAnsi="Times New Roman" w:cs="Times New Roman"/>
          <w:sz w:val="20"/>
          <w:szCs w:val="20"/>
        </w:rPr>
      </w:pPr>
      <w:r w:rsidRPr="00A266AD">
        <w:rPr>
          <w:rFonts w:ascii="Times New Roman" w:hAnsi="Times New Roman" w:cs="Times New Roman"/>
          <w:sz w:val="20"/>
          <w:szCs w:val="20"/>
        </w:rPr>
        <w:lastRenderedPageBreak/>
        <w:t>References:</w:t>
      </w:r>
    </w:p>
    <w:p w14:paraId="3BDE30BB" w14:textId="77777777" w:rsidR="007F775B" w:rsidRPr="007F775B" w:rsidRDefault="00E15755" w:rsidP="007F775B">
      <w:pPr>
        <w:pStyle w:val="EndNoteBibliography"/>
        <w:ind w:left="720" w:hanging="720"/>
        <w:rPr>
          <w:noProof/>
        </w:rPr>
      </w:pPr>
      <w:r w:rsidRPr="00A266AD">
        <w:rPr>
          <w:rFonts w:ascii="Times New Roman" w:hAnsi="Times New Roman" w:cs="Times New Roman"/>
          <w:sz w:val="20"/>
          <w:szCs w:val="20"/>
        </w:rPr>
        <w:fldChar w:fldCharType="begin"/>
      </w:r>
      <w:r w:rsidRPr="00A266AD">
        <w:rPr>
          <w:rFonts w:ascii="Times New Roman" w:hAnsi="Times New Roman" w:cs="Times New Roman"/>
          <w:sz w:val="20"/>
          <w:szCs w:val="20"/>
        </w:rPr>
        <w:instrText xml:space="preserve"> ADDIN EN.REFLIST </w:instrText>
      </w:r>
      <w:r w:rsidRPr="00A266AD">
        <w:rPr>
          <w:rFonts w:ascii="Times New Roman" w:hAnsi="Times New Roman" w:cs="Times New Roman"/>
          <w:sz w:val="20"/>
          <w:szCs w:val="20"/>
        </w:rPr>
        <w:fldChar w:fldCharType="separate"/>
      </w:r>
      <w:r w:rsidR="007F775B" w:rsidRPr="007F775B">
        <w:rPr>
          <w:noProof/>
        </w:rPr>
        <w:t>1.</w:t>
      </w:r>
      <w:r w:rsidR="007F775B" w:rsidRPr="007F775B">
        <w:rPr>
          <w:noProof/>
        </w:rPr>
        <w:tab/>
        <w:t xml:space="preserve">Glander, K.E., et al., </w:t>
      </w:r>
      <w:r w:rsidR="007F775B" w:rsidRPr="007F775B">
        <w:rPr>
          <w:i/>
          <w:noProof/>
        </w:rPr>
        <w:t>Morphometrics of testicle size of rain forest lemur species from southeastern Madagascar.</w:t>
      </w:r>
      <w:r w:rsidR="007F775B" w:rsidRPr="007F775B">
        <w:rPr>
          <w:noProof/>
        </w:rPr>
        <w:t xml:space="preserve"> Journal of human evolution, 1992. </w:t>
      </w:r>
      <w:r w:rsidR="007F775B" w:rsidRPr="007F775B">
        <w:rPr>
          <w:b/>
          <w:noProof/>
        </w:rPr>
        <w:t>22</w:t>
      </w:r>
      <w:r w:rsidR="007F775B" w:rsidRPr="007F775B">
        <w:rPr>
          <w:noProof/>
        </w:rPr>
        <w:t>: p. 1-17.</w:t>
      </w:r>
    </w:p>
    <w:p w14:paraId="6A3D029C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2.</w:t>
      </w:r>
      <w:r w:rsidRPr="007F775B">
        <w:rPr>
          <w:noProof/>
        </w:rPr>
        <w:tab/>
        <w:t xml:space="preserve">Nowak, R.M., </w:t>
      </w:r>
      <w:r w:rsidRPr="007F775B">
        <w:rPr>
          <w:i/>
          <w:noProof/>
        </w:rPr>
        <w:t>Walker’s Mammals of the World</w:t>
      </w:r>
      <w:r w:rsidRPr="007F775B">
        <w:rPr>
          <w:noProof/>
        </w:rPr>
        <w:t>. Vol. 1 and 2. 1991: Johns Hopkins University Press.</w:t>
      </w:r>
    </w:p>
    <w:p w14:paraId="4B292D0B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3.</w:t>
      </w:r>
      <w:r w:rsidRPr="007F775B">
        <w:rPr>
          <w:noProof/>
        </w:rPr>
        <w:tab/>
        <w:t xml:space="preserve">Harcourt, C., </w:t>
      </w:r>
      <w:r w:rsidRPr="007F775B">
        <w:rPr>
          <w:i/>
          <w:noProof/>
        </w:rPr>
        <w:t>Diet and behavior of a nocturnal lemur, Avahi laniger, in the wild. .</w:t>
      </w:r>
      <w:r w:rsidRPr="007F775B">
        <w:rPr>
          <w:noProof/>
        </w:rPr>
        <w:t xml:space="preserve"> Journal of the Zoological Society  of London, 1991. </w:t>
      </w:r>
      <w:r w:rsidRPr="007F775B">
        <w:rPr>
          <w:b/>
          <w:noProof/>
        </w:rPr>
        <w:t>223</w:t>
      </w:r>
      <w:r w:rsidRPr="007F775B">
        <w:rPr>
          <w:noProof/>
        </w:rPr>
        <w:t>: p. 667-674.</w:t>
      </w:r>
    </w:p>
    <w:p w14:paraId="45E818CC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4.</w:t>
      </w:r>
      <w:r w:rsidRPr="007F775B">
        <w:rPr>
          <w:noProof/>
        </w:rPr>
        <w:tab/>
        <w:t xml:space="preserve">Veilleux, C.C., et al., </w:t>
      </w:r>
      <w:r w:rsidRPr="007F775B">
        <w:rPr>
          <w:i/>
          <w:noProof/>
        </w:rPr>
        <w:t>Opsin genes and visual ecology in a nocturnal folivorous lemur.</w:t>
      </w:r>
      <w:r w:rsidRPr="007F775B">
        <w:rPr>
          <w:noProof/>
        </w:rPr>
        <w:t xml:space="preserve"> Int J Primatol, 2014: p. 1-20.</w:t>
      </w:r>
    </w:p>
    <w:p w14:paraId="11FCA53E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5.</w:t>
      </w:r>
      <w:r w:rsidRPr="007F775B">
        <w:rPr>
          <w:noProof/>
        </w:rPr>
        <w:tab/>
        <w:t xml:space="preserve">Harcourt, A.H. and J. Gardiner, </w:t>
      </w:r>
      <w:r w:rsidRPr="007F775B">
        <w:rPr>
          <w:i/>
          <w:noProof/>
        </w:rPr>
        <w:t>Sexual Selection and Genital Anatomy of Male Primates.</w:t>
      </w:r>
      <w:r w:rsidRPr="007F775B">
        <w:rPr>
          <w:noProof/>
        </w:rPr>
        <w:t xml:space="preserve"> Proc. R. Soc. Lond. B, 1994. </w:t>
      </w:r>
      <w:r w:rsidRPr="007F775B">
        <w:rPr>
          <w:b/>
          <w:noProof/>
        </w:rPr>
        <w:t>255</w:t>
      </w:r>
      <w:r w:rsidRPr="007F775B">
        <w:rPr>
          <w:noProof/>
        </w:rPr>
        <w:t>: p. 47-53.</w:t>
      </w:r>
    </w:p>
    <w:p w14:paraId="3F2D9A33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6.</w:t>
      </w:r>
      <w:r w:rsidRPr="007F775B">
        <w:rPr>
          <w:noProof/>
        </w:rPr>
        <w:tab/>
        <w:t xml:space="preserve">Harcourt, A.H., A. Purvis, and L. Liles, </w:t>
      </w:r>
      <w:r w:rsidRPr="007F775B">
        <w:rPr>
          <w:i/>
          <w:noProof/>
        </w:rPr>
        <w:t>Sperm competition: Mating system, not breeding season, affects testes size of primates.</w:t>
      </w:r>
      <w:r w:rsidRPr="007F775B">
        <w:rPr>
          <w:noProof/>
        </w:rPr>
        <w:t xml:space="preserve"> Functional Ecology, 1995. </w:t>
      </w:r>
      <w:r w:rsidRPr="007F775B">
        <w:rPr>
          <w:b/>
          <w:noProof/>
        </w:rPr>
        <w:t>9</w:t>
      </w:r>
      <w:r w:rsidRPr="007F775B">
        <w:rPr>
          <w:noProof/>
        </w:rPr>
        <w:t>(3): p. 468-476.</w:t>
      </w:r>
    </w:p>
    <w:p w14:paraId="26116B39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7.</w:t>
      </w:r>
      <w:r w:rsidRPr="007F775B">
        <w:rPr>
          <w:noProof/>
        </w:rPr>
        <w:tab/>
        <w:t xml:space="preserve">Ross, C.F. and E.C. Kirk, </w:t>
      </w:r>
      <w:r w:rsidRPr="007F775B">
        <w:rPr>
          <w:i/>
          <w:noProof/>
        </w:rPr>
        <w:t>Evolution of eye size  and shape in primates.</w:t>
      </w:r>
      <w:r w:rsidRPr="007F775B">
        <w:rPr>
          <w:noProof/>
        </w:rPr>
        <w:t xml:space="preserve"> Journal of human evolution, 2007. </w:t>
      </w:r>
      <w:r w:rsidRPr="007F775B">
        <w:rPr>
          <w:b/>
          <w:noProof/>
        </w:rPr>
        <w:t>52</w:t>
      </w:r>
      <w:r w:rsidRPr="007F775B">
        <w:rPr>
          <w:noProof/>
        </w:rPr>
        <w:t>: p. 294-313.</w:t>
      </w:r>
    </w:p>
    <w:p w14:paraId="09B8AC18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8.</w:t>
      </w:r>
      <w:r w:rsidRPr="007F775B">
        <w:rPr>
          <w:noProof/>
        </w:rPr>
        <w:tab/>
        <w:t xml:space="preserve">Bearder, S.K., </w:t>
      </w:r>
      <w:r w:rsidRPr="007F775B">
        <w:rPr>
          <w:i/>
          <w:noProof/>
        </w:rPr>
        <w:t>Physical and social diversity among nocturnal primates: a new view based on long term research.</w:t>
      </w:r>
      <w:r w:rsidRPr="007F775B">
        <w:rPr>
          <w:noProof/>
        </w:rPr>
        <w:t xml:space="preserve"> Primates, 1999. </w:t>
      </w:r>
      <w:r w:rsidRPr="007F775B">
        <w:rPr>
          <w:b/>
          <w:noProof/>
        </w:rPr>
        <w:t>40</w:t>
      </w:r>
      <w:r w:rsidRPr="007F775B">
        <w:rPr>
          <w:noProof/>
        </w:rPr>
        <w:t>(1): p. 267-282.</w:t>
      </w:r>
    </w:p>
    <w:p w14:paraId="670C14A6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9.</w:t>
      </w:r>
      <w:r w:rsidRPr="007F775B">
        <w:rPr>
          <w:noProof/>
        </w:rPr>
        <w:tab/>
        <w:t xml:space="preserve">Veilleux, C.C., E.E. Louis, and D.A. Bolnick, </w:t>
      </w:r>
      <w:r w:rsidRPr="007F775B">
        <w:rPr>
          <w:i/>
          <w:noProof/>
        </w:rPr>
        <w:t>Nocturnal light environments influence color vision and signatures of selection on the OPN1SW opsin gene in nocturnal lemurs.</w:t>
      </w:r>
      <w:r w:rsidRPr="007F775B">
        <w:rPr>
          <w:noProof/>
        </w:rPr>
        <w:t xml:space="preserve"> Molecular biology and evolution, 2013. </w:t>
      </w:r>
      <w:r w:rsidRPr="007F775B">
        <w:rPr>
          <w:b/>
          <w:noProof/>
        </w:rPr>
        <w:t>30</w:t>
      </w:r>
      <w:r w:rsidRPr="007F775B">
        <w:rPr>
          <w:noProof/>
        </w:rPr>
        <w:t>(6): p. 1420-1437.</w:t>
      </w:r>
    </w:p>
    <w:p w14:paraId="6C1D7478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10.</w:t>
      </w:r>
      <w:r w:rsidRPr="007F775B">
        <w:rPr>
          <w:noProof/>
        </w:rPr>
        <w:tab/>
        <w:t xml:space="preserve">Lahann, P., </w:t>
      </w:r>
      <w:r w:rsidRPr="007F775B">
        <w:rPr>
          <w:i/>
          <w:noProof/>
        </w:rPr>
        <w:t>Feeding ecology and seed dispersal of sympatric cheirogaleid lemurs (Microcebus murinus, Cheirogaleus medius, Cheirogaleus major) in the littoral  rainforest of south-east Madagascar.</w:t>
      </w:r>
      <w:r w:rsidRPr="007F775B">
        <w:rPr>
          <w:noProof/>
        </w:rPr>
        <w:t xml:space="preserve"> J Zool, 2007. </w:t>
      </w:r>
      <w:r w:rsidRPr="007F775B">
        <w:rPr>
          <w:b/>
          <w:noProof/>
        </w:rPr>
        <w:t>271</w:t>
      </w:r>
      <w:r w:rsidRPr="007F775B">
        <w:rPr>
          <w:noProof/>
        </w:rPr>
        <w:t>: p. 88-98.</w:t>
      </w:r>
    </w:p>
    <w:p w14:paraId="387BF495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11.</w:t>
      </w:r>
      <w:r w:rsidRPr="007F775B">
        <w:rPr>
          <w:noProof/>
        </w:rPr>
        <w:tab/>
        <w:t xml:space="preserve">Kappeler, P.M., </w:t>
      </w:r>
      <w:r w:rsidRPr="007F775B">
        <w:rPr>
          <w:i/>
          <w:noProof/>
        </w:rPr>
        <w:t>Intrasexual selection and testis size in strepsirhine primates.</w:t>
      </w:r>
      <w:r w:rsidRPr="007F775B">
        <w:rPr>
          <w:noProof/>
        </w:rPr>
        <w:t xml:space="preserve"> Behavioral Ecology, 1997. </w:t>
      </w:r>
      <w:r w:rsidRPr="007F775B">
        <w:rPr>
          <w:b/>
          <w:noProof/>
        </w:rPr>
        <w:t>8</w:t>
      </w:r>
      <w:r w:rsidRPr="007F775B">
        <w:rPr>
          <w:noProof/>
        </w:rPr>
        <w:t>(1): p. 19-29.</w:t>
      </w:r>
    </w:p>
    <w:p w14:paraId="2EB2FF65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12.</w:t>
      </w:r>
      <w:r w:rsidRPr="007F775B">
        <w:rPr>
          <w:noProof/>
        </w:rPr>
        <w:tab/>
        <w:t xml:space="preserve">Müller, A.E., </w:t>
      </w:r>
      <w:r w:rsidRPr="007F775B">
        <w:rPr>
          <w:i/>
          <w:noProof/>
        </w:rPr>
        <w:t>A preliminary report on the social organisation of Cheirogaleus medius (Cheirogaleidae; Primates) in north-west Madagascar.</w:t>
      </w:r>
      <w:r w:rsidRPr="007F775B">
        <w:rPr>
          <w:noProof/>
        </w:rPr>
        <w:t xml:space="preserve"> Folia Primatologica, 1998. </w:t>
      </w:r>
      <w:r w:rsidRPr="007F775B">
        <w:rPr>
          <w:b/>
          <w:noProof/>
        </w:rPr>
        <w:t>69</w:t>
      </w:r>
      <w:r w:rsidRPr="007F775B">
        <w:rPr>
          <w:noProof/>
        </w:rPr>
        <w:t>: p. 160-166.</w:t>
      </w:r>
    </w:p>
    <w:p w14:paraId="2DD17275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13.</w:t>
      </w:r>
      <w:r w:rsidRPr="007F775B">
        <w:rPr>
          <w:noProof/>
        </w:rPr>
        <w:tab/>
        <w:t xml:space="preserve">Martinez, G. and C. Garcia, </w:t>
      </w:r>
      <w:r w:rsidRPr="007F775B">
        <w:rPr>
          <w:i/>
          <w:noProof/>
        </w:rPr>
        <w:t>Sexual selection and sperm diversity in primates.</w:t>
      </w:r>
      <w:r w:rsidRPr="007F775B">
        <w:rPr>
          <w:noProof/>
        </w:rPr>
        <w:t xml:space="preserve"> Molecular and Ceullular Endocrinology, 2020. </w:t>
      </w:r>
      <w:r w:rsidRPr="007F775B">
        <w:rPr>
          <w:b/>
          <w:noProof/>
        </w:rPr>
        <w:t>518</w:t>
      </w:r>
      <w:r w:rsidRPr="007F775B">
        <w:rPr>
          <w:noProof/>
        </w:rPr>
        <w:t>: p. 1-15.</w:t>
      </w:r>
    </w:p>
    <w:p w14:paraId="202F5EF0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14.</w:t>
      </w:r>
      <w:r w:rsidRPr="007F775B">
        <w:rPr>
          <w:noProof/>
        </w:rPr>
        <w:tab/>
        <w:t xml:space="preserve">Colquhon, I.C., </w:t>
      </w:r>
      <w:r w:rsidRPr="007F775B">
        <w:rPr>
          <w:i/>
          <w:noProof/>
        </w:rPr>
        <w:t>Cathemeral behavior of Eulemur macaco macaco at Ambato Massif, Madagascar.</w:t>
      </w:r>
      <w:r w:rsidRPr="007F775B">
        <w:rPr>
          <w:noProof/>
        </w:rPr>
        <w:t xml:space="preserve"> Folia Primatologica, 1998. </w:t>
      </w:r>
      <w:r w:rsidRPr="007F775B">
        <w:rPr>
          <w:b/>
          <w:noProof/>
        </w:rPr>
        <w:t>69</w:t>
      </w:r>
      <w:r w:rsidRPr="007F775B">
        <w:rPr>
          <w:noProof/>
        </w:rPr>
        <w:t>(7): p. 22-34.</w:t>
      </w:r>
    </w:p>
    <w:p w14:paraId="290A20DA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15.</w:t>
      </w:r>
      <w:r w:rsidRPr="007F775B">
        <w:rPr>
          <w:noProof/>
        </w:rPr>
        <w:tab/>
        <w:t xml:space="preserve">Jacobs, R.L., et al., </w:t>
      </w:r>
      <w:r w:rsidRPr="007F775B">
        <w:rPr>
          <w:i/>
          <w:noProof/>
        </w:rPr>
        <w:t>Less is more: lemurs (Eulemur spp.) may benefit from loss of trichromatic vision.</w:t>
      </w:r>
      <w:r w:rsidRPr="007F775B">
        <w:rPr>
          <w:noProof/>
        </w:rPr>
        <w:t xml:space="preserve"> Behavioral Ecology and Sociobiology, 2019. </w:t>
      </w:r>
      <w:r w:rsidRPr="007F775B">
        <w:rPr>
          <w:b/>
          <w:noProof/>
        </w:rPr>
        <w:t>73</w:t>
      </w:r>
      <w:r w:rsidRPr="007F775B">
        <w:rPr>
          <w:noProof/>
        </w:rPr>
        <w:t>: p. 1-17.</w:t>
      </w:r>
    </w:p>
    <w:p w14:paraId="4EF6FB4B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16.</w:t>
      </w:r>
      <w:r w:rsidRPr="007F775B">
        <w:rPr>
          <w:noProof/>
        </w:rPr>
        <w:tab/>
        <w:t xml:space="preserve">delBarco-Trillo, J., et al., </w:t>
      </w:r>
      <w:r w:rsidRPr="007F775B">
        <w:rPr>
          <w:i/>
          <w:noProof/>
        </w:rPr>
        <w:t>Eulemur, me lemur: the evolution of scent-signal complexity in a primate clade.</w:t>
      </w:r>
      <w:r w:rsidRPr="007F775B">
        <w:rPr>
          <w:noProof/>
        </w:rPr>
        <w:t xml:space="preserve"> Philos Trans R Soc Lond B Biol Sci, 2012. </w:t>
      </w:r>
      <w:r w:rsidRPr="007F775B">
        <w:rPr>
          <w:b/>
          <w:noProof/>
        </w:rPr>
        <w:t>367</w:t>
      </w:r>
      <w:r w:rsidRPr="007F775B">
        <w:rPr>
          <w:noProof/>
        </w:rPr>
        <w:t>(1597): p. 1909-22.</w:t>
      </w:r>
    </w:p>
    <w:p w14:paraId="6DA85EF7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17.</w:t>
      </w:r>
      <w:r w:rsidRPr="007F775B">
        <w:rPr>
          <w:noProof/>
        </w:rPr>
        <w:tab/>
        <w:t xml:space="preserve">Tan, Y. and W.H. Li, </w:t>
      </w:r>
      <w:r w:rsidRPr="007F775B">
        <w:rPr>
          <w:i/>
          <w:noProof/>
        </w:rPr>
        <w:t>Trichromatic vision in prosimians.</w:t>
      </w:r>
      <w:r w:rsidRPr="007F775B">
        <w:rPr>
          <w:noProof/>
        </w:rPr>
        <w:t xml:space="preserve"> Nature, 1999. </w:t>
      </w:r>
      <w:r w:rsidRPr="007F775B">
        <w:rPr>
          <w:b/>
          <w:noProof/>
        </w:rPr>
        <w:t>402</w:t>
      </w:r>
      <w:r w:rsidRPr="007F775B">
        <w:rPr>
          <w:noProof/>
        </w:rPr>
        <w:t>: p. 36.</w:t>
      </w:r>
    </w:p>
    <w:p w14:paraId="0B32AF0A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18.</w:t>
      </w:r>
      <w:r w:rsidRPr="007F775B">
        <w:rPr>
          <w:noProof/>
        </w:rPr>
        <w:tab/>
        <w:t xml:space="preserve">Kawamura, S. and N. Kubotera, </w:t>
      </w:r>
      <w:r w:rsidRPr="007F775B">
        <w:rPr>
          <w:i/>
          <w:noProof/>
        </w:rPr>
        <w:t>Ancestral loss of short wave-sensitive cone visual pigment in lorisiform prosimians, contrasting iwth its strict conservation in other prosimians.</w:t>
      </w:r>
      <w:r w:rsidRPr="007F775B">
        <w:rPr>
          <w:noProof/>
        </w:rPr>
        <w:t xml:space="preserve"> Journal of Molecular Evolution, 2004. </w:t>
      </w:r>
      <w:r w:rsidRPr="007F775B">
        <w:rPr>
          <w:b/>
          <w:noProof/>
        </w:rPr>
        <w:t>58</w:t>
      </w:r>
      <w:r w:rsidRPr="007F775B">
        <w:rPr>
          <w:noProof/>
        </w:rPr>
        <w:t>: p. 314-321.</w:t>
      </w:r>
    </w:p>
    <w:p w14:paraId="54FA4D1D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lastRenderedPageBreak/>
        <w:t>19.</w:t>
      </w:r>
      <w:r w:rsidRPr="007F775B">
        <w:rPr>
          <w:noProof/>
        </w:rPr>
        <w:tab/>
        <w:t xml:space="preserve">Scheun, J., et al., </w:t>
      </w:r>
      <w:r w:rsidRPr="007F775B">
        <w:rPr>
          <w:i/>
          <w:noProof/>
        </w:rPr>
        <w:t>Female reproductive activity and its endocrine correlates in the African lesser bushbaby, Galago moholi.</w:t>
      </w:r>
      <w:r w:rsidRPr="007F775B">
        <w:rPr>
          <w:noProof/>
        </w:rPr>
        <w:t xml:space="preserve"> Journal of Comparative Physiology B, 2016. </w:t>
      </w:r>
      <w:r w:rsidRPr="007F775B">
        <w:rPr>
          <w:b/>
          <w:noProof/>
        </w:rPr>
        <w:t>186</w:t>
      </w:r>
      <w:r w:rsidRPr="007F775B">
        <w:rPr>
          <w:noProof/>
        </w:rPr>
        <w:t>: p. 255-264.</w:t>
      </w:r>
    </w:p>
    <w:p w14:paraId="61DB3C5A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20.</w:t>
      </w:r>
      <w:r w:rsidRPr="007F775B">
        <w:rPr>
          <w:noProof/>
        </w:rPr>
        <w:tab/>
        <w:t xml:space="preserve">Overdorf, D.J., S.G. Strait, and A. Telo, </w:t>
      </w:r>
      <w:r w:rsidRPr="007F775B">
        <w:rPr>
          <w:i/>
          <w:noProof/>
        </w:rPr>
        <w:t>Seasonal variation in activity and diet in a small-bodied folivorous primates, Hapalemur griseus, in Southeastern Madagascar.</w:t>
      </w:r>
      <w:r w:rsidRPr="007F775B">
        <w:rPr>
          <w:noProof/>
        </w:rPr>
        <w:t xml:space="preserve"> American Journal of Primatology, 1997. </w:t>
      </w:r>
      <w:r w:rsidRPr="007F775B">
        <w:rPr>
          <w:b/>
          <w:noProof/>
        </w:rPr>
        <w:t>43</w:t>
      </w:r>
      <w:r w:rsidRPr="007F775B">
        <w:rPr>
          <w:noProof/>
        </w:rPr>
        <w:t>: p. 211-223.</w:t>
      </w:r>
    </w:p>
    <w:p w14:paraId="571251C1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21.</w:t>
      </w:r>
      <w:r w:rsidRPr="007F775B">
        <w:rPr>
          <w:noProof/>
        </w:rPr>
        <w:tab/>
        <w:t xml:space="preserve">Jacobs, R.L. and B.J. Bradley, </w:t>
      </w:r>
      <w:r w:rsidRPr="007F775B">
        <w:rPr>
          <w:i/>
          <w:noProof/>
        </w:rPr>
        <w:t>Considering the influence of nonadaptive evolution on primate color vision.</w:t>
      </w:r>
      <w:r w:rsidRPr="007F775B">
        <w:rPr>
          <w:noProof/>
        </w:rPr>
        <w:t xml:space="preserve"> PLoS One, 2016. </w:t>
      </w:r>
      <w:r w:rsidRPr="007F775B">
        <w:rPr>
          <w:b/>
          <w:noProof/>
        </w:rPr>
        <w:t>11</w:t>
      </w:r>
      <w:r w:rsidRPr="007F775B">
        <w:rPr>
          <w:noProof/>
        </w:rPr>
        <w:t>(3): p. e0149664.</w:t>
      </w:r>
    </w:p>
    <w:p w14:paraId="7657210B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22.</w:t>
      </w:r>
      <w:r w:rsidRPr="007F775B">
        <w:rPr>
          <w:noProof/>
        </w:rPr>
        <w:tab/>
        <w:t xml:space="preserve">Donati, G., et al., </w:t>
      </w:r>
      <w:r w:rsidRPr="007F775B">
        <w:rPr>
          <w:i/>
          <w:noProof/>
        </w:rPr>
        <w:t>(Un-)expected nocturnal activity in “diurnal” Lemur catta supports cathemerality as one of the key adaptations of the lemurid radiation.</w:t>
      </w:r>
      <w:r w:rsidRPr="007F775B">
        <w:rPr>
          <w:noProof/>
        </w:rPr>
        <w:t xml:space="preserve"> Am J Phys Anthropol, 2013. </w:t>
      </w:r>
      <w:r w:rsidRPr="007F775B">
        <w:rPr>
          <w:b/>
          <w:noProof/>
        </w:rPr>
        <w:t>150</w:t>
      </w:r>
      <w:r w:rsidRPr="007F775B">
        <w:rPr>
          <w:noProof/>
        </w:rPr>
        <w:t>: p. 99-106.</w:t>
      </w:r>
    </w:p>
    <w:p w14:paraId="7846B37B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23.</w:t>
      </w:r>
      <w:r w:rsidRPr="007F775B">
        <w:rPr>
          <w:noProof/>
        </w:rPr>
        <w:tab/>
        <w:t xml:space="preserve">Jacobs, G.H. and J.F. Deegan, 2nd, </w:t>
      </w:r>
      <w:r w:rsidRPr="007F775B">
        <w:rPr>
          <w:i/>
          <w:noProof/>
        </w:rPr>
        <w:t>Diurnality and cone photopigment polymorphism in strepsirrhines: examination of linkage in Lemur catta.</w:t>
      </w:r>
      <w:r w:rsidRPr="007F775B">
        <w:rPr>
          <w:noProof/>
        </w:rPr>
        <w:t xml:space="preserve"> Am J Phys Anthropol, 2003. </w:t>
      </w:r>
      <w:r w:rsidRPr="007F775B">
        <w:rPr>
          <w:b/>
          <w:noProof/>
        </w:rPr>
        <w:t>122</w:t>
      </w:r>
      <w:r w:rsidRPr="007F775B">
        <w:rPr>
          <w:noProof/>
        </w:rPr>
        <w:t>(1): p. 66-72.</w:t>
      </w:r>
    </w:p>
    <w:p w14:paraId="0217BE92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24.</w:t>
      </w:r>
      <w:r w:rsidRPr="007F775B">
        <w:rPr>
          <w:noProof/>
        </w:rPr>
        <w:tab/>
        <w:t xml:space="preserve">Harcourt, A.H., et al., </w:t>
      </w:r>
      <w:r w:rsidRPr="007F775B">
        <w:rPr>
          <w:i/>
          <w:noProof/>
        </w:rPr>
        <w:t>Testis weight,  body weight, and breeding system in primates.</w:t>
      </w:r>
      <w:r w:rsidRPr="007F775B">
        <w:rPr>
          <w:noProof/>
        </w:rPr>
        <w:t xml:space="preserve"> Nature, 1981. </w:t>
      </w:r>
      <w:r w:rsidRPr="007F775B">
        <w:rPr>
          <w:b/>
          <w:noProof/>
        </w:rPr>
        <w:t>293</w:t>
      </w:r>
      <w:r w:rsidRPr="007F775B">
        <w:rPr>
          <w:noProof/>
        </w:rPr>
        <w:t>: p. 55-57.</w:t>
      </w:r>
    </w:p>
    <w:p w14:paraId="3AF7672D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25.</w:t>
      </w:r>
      <w:r w:rsidRPr="007F775B">
        <w:rPr>
          <w:noProof/>
        </w:rPr>
        <w:tab/>
        <w:t xml:space="preserve">Nekaris, K.A.I. and J. Jayewardene, </w:t>
      </w:r>
      <w:r w:rsidRPr="007F775B">
        <w:rPr>
          <w:i/>
          <w:noProof/>
        </w:rPr>
        <w:t>Survey of the slender loris (Primates, Lorisidae Gray, 1821: Loris tardigradus Linnaeus, 1758 and Loris lydekkerianus Cabrera, 1908) in Sri Lanka.</w:t>
      </w:r>
      <w:r w:rsidRPr="007F775B">
        <w:rPr>
          <w:noProof/>
        </w:rPr>
        <w:t xml:space="preserve"> Journal of the Zoological Society of London, 2004. </w:t>
      </w:r>
      <w:r w:rsidRPr="007F775B">
        <w:rPr>
          <w:b/>
          <w:noProof/>
        </w:rPr>
        <w:t>262</w:t>
      </w:r>
      <w:r w:rsidRPr="007F775B">
        <w:rPr>
          <w:noProof/>
        </w:rPr>
        <w:t>: p. 327-338.</w:t>
      </w:r>
    </w:p>
    <w:p w14:paraId="67894807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26.</w:t>
      </w:r>
      <w:r w:rsidRPr="007F775B">
        <w:rPr>
          <w:noProof/>
        </w:rPr>
        <w:tab/>
        <w:t xml:space="preserve">Kappeler, P.M., C. Fitchel, and U. Radespiel, </w:t>
      </w:r>
      <w:r w:rsidRPr="007F775B">
        <w:rPr>
          <w:i/>
          <w:noProof/>
        </w:rPr>
        <w:t>The island of female power? Intersexual dominance relationships in the lemurs of Madagascar.</w:t>
      </w:r>
      <w:r w:rsidRPr="007F775B">
        <w:rPr>
          <w:noProof/>
        </w:rPr>
        <w:t xml:space="preserve"> Frontiers in Ecology and Evolution, 2022. </w:t>
      </w:r>
      <w:r w:rsidRPr="007F775B">
        <w:rPr>
          <w:b/>
          <w:noProof/>
        </w:rPr>
        <w:t>10</w:t>
      </w:r>
      <w:r w:rsidRPr="007F775B">
        <w:rPr>
          <w:noProof/>
        </w:rPr>
        <w:t>: p. 1-18.</w:t>
      </w:r>
    </w:p>
    <w:p w14:paraId="6109000D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27.</w:t>
      </w:r>
      <w:r w:rsidRPr="007F775B">
        <w:rPr>
          <w:noProof/>
        </w:rPr>
        <w:tab/>
        <w:t xml:space="preserve">Zohdy, S., et al., </w:t>
      </w:r>
      <w:r w:rsidRPr="007F775B">
        <w:rPr>
          <w:i/>
          <w:noProof/>
        </w:rPr>
        <w:t>Mapping the social network: tracking lice in a wild primate (Microcebus rufus) population to infer social contacts and vector potential.</w:t>
      </w:r>
      <w:r w:rsidRPr="007F775B">
        <w:rPr>
          <w:noProof/>
        </w:rPr>
        <w:t xml:space="preserve"> BMC Ecology, 2012. </w:t>
      </w:r>
      <w:r w:rsidRPr="007F775B">
        <w:rPr>
          <w:b/>
          <w:noProof/>
        </w:rPr>
        <w:t>12</w:t>
      </w:r>
      <w:r w:rsidRPr="007F775B">
        <w:rPr>
          <w:noProof/>
        </w:rPr>
        <w:t>(4): p. 1 - 11.</w:t>
      </w:r>
    </w:p>
    <w:p w14:paraId="24DDB545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28.</w:t>
      </w:r>
      <w:r w:rsidRPr="007F775B">
        <w:rPr>
          <w:noProof/>
        </w:rPr>
        <w:tab/>
        <w:t xml:space="preserve">Macdonald, D.W., </w:t>
      </w:r>
      <w:r w:rsidRPr="007F775B">
        <w:rPr>
          <w:i/>
          <w:noProof/>
        </w:rPr>
        <w:t>Encyclopedia of Mammals</w:t>
      </w:r>
      <w:r w:rsidRPr="007F775B">
        <w:rPr>
          <w:noProof/>
        </w:rPr>
        <w:t>. 1984, Oxford: Equinox.</w:t>
      </w:r>
    </w:p>
    <w:p w14:paraId="0B655184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29.</w:t>
      </w:r>
      <w:r w:rsidRPr="007F775B">
        <w:rPr>
          <w:noProof/>
        </w:rPr>
        <w:tab/>
        <w:t xml:space="preserve">Atsalis, S., </w:t>
      </w:r>
      <w:r w:rsidRPr="007F775B">
        <w:rPr>
          <w:i/>
          <w:noProof/>
        </w:rPr>
        <w:t>Seasonal fluctuations in body fat and activity levels in a rain-forest species of mouse lemur, Microcebus rufus.</w:t>
      </w:r>
      <w:r w:rsidRPr="007F775B">
        <w:rPr>
          <w:noProof/>
        </w:rPr>
        <w:t xml:space="preserve"> Int J Primatol, 1999. </w:t>
      </w:r>
      <w:r w:rsidRPr="007F775B">
        <w:rPr>
          <w:b/>
          <w:noProof/>
        </w:rPr>
        <w:t>20</w:t>
      </w:r>
      <w:r w:rsidRPr="007F775B">
        <w:rPr>
          <w:noProof/>
        </w:rPr>
        <w:t>(6): p. 883-910.</w:t>
      </w:r>
    </w:p>
    <w:p w14:paraId="09EE4845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30.</w:t>
      </w:r>
      <w:r w:rsidRPr="007F775B">
        <w:rPr>
          <w:noProof/>
        </w:rPr>
        <w:tab/>
        <w:t xml:space="preserve">Carvalho, L.S., et al., </w:t>
      </w:r>
      <w:r w:rsidRPr="007F775B">
        <w:rPr>
          <w:i/>
          <w:noProof/>
        </w:rPr>
        <w:t>Spectral tuning and evolution of primate short-wavelength sensitive visual pigments.</w:t>
      </w:r>
      <w:r w:rsidRPr="007F775B">
        <w:rPr>
          <w:noProof/>
        </w:rPr>
        <w:t xml:space="preserve"> Proceedings of the Royal Society B: Biological Sciences, 2012. </w:t>
      </w:r>
      <w:r w:rsidRPr="007F775B">
        <w:rPr>
          <w:b/>
          <w:noProof/>
        </w:rPr>
        <w:t>279</w:t>
      </w:r>
      <w:r w:rsidRPr="007F775B">
        <w:rPr>
          <w:noProof/>
        </w:rPr>
        <w:t>: p. 387-393.</w:t>
      </w:r>
    </w:p>
    <w:p w14:paraId="6450DB02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31.</w:t>
      </w:r>
      <w:r w:rsidRPr="007F775B">
        <w:rPr>
          <w:noProof/>
        </w:rPr>
        <w:tab/>
        <w:t xml:space="preserve">Kappeler, P.M., </w:t>
      </w:r>
      <w:r w:rsidRPr="007F775B">
        <w:rPr>
          <w:i/>
          <w:noProof/>
        </w:rPr>
        <w:t>Intrasexual competition in Mirza coquereli: evidence for scramble competition polygyny in a solitary primate.</w:t>
      </w:r>
      <w:r w:rsidRPr="007F775B">
        <w:rPr>
          <w:noProof/>
        </w:rPr>
        <w:t xml:space="preserve"> Behavioral Ecology and Sociobiology, 1997. </w:t>
      </w:r>
      <w:r w:rsidRPr="007F775B">
        <w:rPr>
          <w:b/>
          <w:noProof/>
        </w:rPr>
        <w:t>45</w:t>
      </w:r>
      <w:r w:rsidRPr="007F775B">
        <w:rPr>
          <w:noProof/>
        </w:rPr>
        <w:t>: p. 115-127.</w:t>
      </w:r>
    </w:p>
    <w:p w14:paraId="40BA7F2E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32.</w:t>
      </w:r>
      <w:r w:rsidRPr="007F775B">
        <w:rPr>
          <w:noProof/>
        </w:rPr>
        <w:tab/>
        <w:t xml:space="preserve">Rowe, N., </w:t>
      </w:r>
      <w:r w:rsidRPr="007F775B">
        <w:rPr>
          <w:i/>
          <w:noProof/>
        </w:rPr>
        <w:t>The Pictorial Guide to the Living Primates</w:t>
      </w:r>
      <w:r w:rsidRPr="007F775B">
        <w:rPr>
          <w:noProof/>
        </w:rPr>
        <w:t>. 1996, New York: Pogonias Press.</w:t>
      </w:r>
    </w:p>
    <w:p w14:paraId="0B3037D0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33.</w:t>
      </w:r>
      <w:r w:rsidRPr="007F775B">
        <w:rPr>
          <w:noProof/>
        </w:rPr>
        <w:tab/>
        <w:t xml:space="preserve">Becker, M.L., E.H. Buder, and J.P. Ward, </w:t>
      </w:r>
      <w:r w:rsidRPr="007F775B">
        <w:rPr>
          <w:i/>
          <w:noProof/>
        </w:rPr>
        <w:t>Spectrographic descriptions of vocalizations in captive Otolemur garnettii.</w:t>
      </w:r>
      <w:r w:rsidRPr="007F775B">
        <w:rPr>
          <w:noProof/>
        </w:rPr>
        <w:t xml:space="preserve"> Int J Primatol, 2003. </w:t>
      </w:r>
      <w:r w:rsidRPr="007F775B">
        <w:rPr>
          <w:b/>
          <w:noProof/>
        </w:rPr>
        <w:t>24</w:t>
      </w:r>
      <w:r w:rsidRPr="007F775B">
        <w:rPr>
          <w:noProof/>
        </w:rPr>
        <w:t>(2): p. 415-446.</w:t>
      </w:r>
    </w:p>
    <w:p w14:paraId="66ED8A8B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34.</w:t>
      </w:r>
      <w:r w:rsidRPr="007F775B">
        <w:rPr>
          <w:noProof/>
        </w:rPr>
        <w:tab/>
        <w:t xml:space="preserve">Hager, R. and C. Welker, </w:t>
      </w:r>
      <w:r w:rsidRPr="007F775B">
        <w:rPr>
          <w:i/>
          <w:noProof/>
        </w:rPr>
        <w:t>Female dominance in African lorises (Otolemur garnettii).</w:t>
      </w:r>
      <w:r w:rsidRPr="007F775B">
        <w:rPr>
          <w:noProof/>
        </w:rPr>
        <w:t xml:space="preserve"> Folia Primatologica, 2000. </w:t>
      </w:r>
      <w:r w:rsidRPr="007F775B">
        <w:rPr>
          <w:b/>
          <w:noProof/>
        </w:rPr>
        <w:t>72</w:t>
      </w:r>
      <w:r w:rsidRPr="007F775B">
        <w:rPr>
          <w:noProof/>
        </w:rPr>
        <w:t>: p. 48-50.</w:t>
      </w:r>
    </w:p>
    <w:p w14:paraId="7EFA3A32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lastRenderedPageBreak/>
        <w:t>35.</w:t>
      </w:r>
      <w:r w:rsidRPr="007F775B">
        <w:rPr>
          <w:noProof/>
        </w:rPr>
        <w:tab/>
        <w:t xml:space="preserve">Schülke, O., P.M. Kappeler, and H. Zischler, </w:t>
      </w:r>
      <w:r w:rsidRPr="007F775B">
        <w:rPr>
          <w:i/>
          <w:noProof/>
        </w:rPr>
        <w:t>Small testes size despite high extra-pair paternity in the pair-living nocturnal primate Phaner furcifer.</w:t>
      </w:r>
      <w:r w:rsidRPr="007F775B">
        <w:rPr>
          <w:noProof/>
        </w:rPr>
        <w:t xml:space="preserve"> Behavioral Ecology and Sociobiology, 2004. </w:t>
      </w:r>
      <w:r w:rsidRPr="007F775B">
        <w:rPr>
          <w:b/>
          <w:noProof/>
        </w:rPr>
        <w:t>55</w:t>
      </w:r>
      <w:r w:rsidRPr="007F775B">
        <w:rPr>
          <w:noProof/>
        </w:rPr>
        <w:t>: p. 293-301.</w:t>
      </w:r>
    </w:p>
    <w:p w14:paraId="28B01247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36.</w:t>
      </w:r>
      <w:r w:rsidRPr="007F775B">
        <w:rPr>
          <w:noProof/>
        </w:rPr>
        <w:tab/>
        <w:t xml:space="preserve">Nowack, R.M., </w:t>
      </w:r>
      <w:r w:rsidRPr="007F775B">
        <w:rPr>
          <w:i/>
          <w:noProof/>
        </w:rPr>
        <w:t>Walker’s Mammals of the World</w:t>
      </w:r>
      <w:r w:rsidRPr="007F775B">
        <w:rPr>
          <w:noProof/>
        </w:rPr>
        <w:t>. Vol. Sixth Edition. 1999, Baltimore and London: The Johns Hopkins University Press.</w:t>
      </w:r>
    </w:p>
    <w:p w14:paraId="4765A157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37.</w:t>
      </w:r>
      <w:r w:rsidRPr="007F775B">
        <w:rPr>
          <w:noProof/>
        </w:rPr>
        <w:tab/>
        <w:t xml:space="preserve">Schülke, O. and P.M. Kappeler, </w:t>
      </w:r>
      <w:r w:rsidRPr="007F775B">
        <w:rPr>
          <w:i/>
          <w:noProof/>
        </w:rPr>
        <w:t>So near and yet so far: territorial pairs, but low cohesion in pair partners in a nocturnal lemur, Phaner furcifer.</w:t>
      </w:r>
      <w:r w:rsidRPr="007F775B">
        <w:rPr>
          <w:noProof/>
        </w:rPr>
        <w:t xml:space="preserve"> Animal Behaviour, 2003. </w:t>
      </w:r>
      <w:r w:rsidRPr="007F775B">
        <w:rPr>
          <w:b/>
          <w:noProof/>
        </w:rPr>
        <w:t>65</w:t>
      </w:r>
      <w:r w:rsidRPr="007F775B">
        <w:rPr>
          <w:noProof/>
        </w:rPr>
        <w:t>: p. 331-343.</w:t>
      </w:r>
    </w:p>
    <w:p w14:paraId="3B349594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38.</w:t>
      </w:r>
      <w:r w:rsidRPr="007F775B">
        <w:rPr>
          <w:noProof/>
        </w:rPr>
        <w:tab/>
        <w:t xml:space="preserve">Shülke, O. and J. Ostner, </w:t>
      </w:r>
      <w:r w:rsidRPr="007F775B">
        <w:rPr>
          <w:i/>
          <w:noProof/>
        </w:rPr>
        <w:t>Big times for dwarfs: Social organization, sexual selection, and cooperation in the Cheirogaleidae.</w:t>
      </w:r>
      <w:r w:rsidRPr="007F775B">
        <w:rPr>
          <w:noProof/>
        </w:rPr>
        <w:t xml:space="preserve"> Evolutionary Anthropology, 2005. </w:t>
      </w:r>
      <w:r w:rsidRPr="007F775B">
        <w:rPr>
          <w:b/>
          <w:noProof/>
        </w:rPr>
        <w:t>14</w:t>
      </w:r>
      <w:r w:rsidRPr="007F775B">
        <w:rPr>
          <w:noProof/>
        </w:rPr>
        <w:t>(5): p. 170-185.</w:t>
      </w:r>
    </w:p>
    <w:p w14:paraId="59BB62E6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39.</w:t>
      </w:r>
      <w:r w:rsidRPr="007F775B">
        <w:rPr>
          <w:noProof/>
        </w:rPr>
        <w:tab/>
        <w:t xml:space="preserve">Baden, A.L., </w:t>
      </w:r>
      <w:r w:rsidRPr="007F775B">
        <w:rPr>
          <w:i/>
          <w:noProof/>
        </w:rPr>
        <w:t>A description of nesting behaviors, including factors impacting nest site selection, in black-and-white ruffed lemurs (Varecia variegata).</w:t>
      </w:r>
      <w:r w:rsidRPr="007F775B">
        <w:rPr>
          <w:noProof/>
        </w:rPr>
        <w:t xml:space="preserve"> Ecology and Evolution, 2019. </w:t>
      </w:r>
      <w:r w:rsidRPr="007F775B">
        <w:rPr>
          <w:b/>
          <w:noProof/>
        </w:rPr>
        <w:t>9</w:t>
      </w:r>
      <w:r w:rsidRPr="007F775B">
        <w:rPr>
          <w:noProof/>
        </w:rPr>
        <w:t>: p. 1010-1028.</w:t>
      </w:r>
    </w:p>
    <w:p w14:paraId="68F9E808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40.</w:t>
      </w:r>
      <w:r w:rsidRPr="007F775B">
        <w:rPr>
          <w:noProof/>
        </w:rPr>
        <w:tab/>
        <w:t xml:space="preserve">White, F.J., E.A. Balko, and E.A. Fox, </w:t>
      </w:r>
      <w:r w:rsidRPr="007F775B">
        <w:rPr>
          <w:i/>
          <w:noProof/>
        </w:rPr>
        <w:t>Male Transfer in Captive Ruffed Lemurs, Varecia Variegata Variegata</w:t>
      </w:r>
      <w:r w:rsidRPr="007F775B">
        <w:rPr>
          <w:noProof/>
        </w:rPr>
        <w:t xml:space="preserve">, in </w:t>
      </w:r>
      <w:r w:rsidRPr="007F775B">
        <w:rPr>
          <w:i/>
          <w:noProof/>
        </w:rPr>
        <w:t>Lemur Social Systems and Their Ecological Basis</w:t>
      </w:r>
      <w:r w:rsidRPr="007F775B">
        <w:rPr>
          <w:noProof/>
        </w:rPr>
        <w:t>, P.M. Kappeler and J.U. Ganzhorn, Editors. 1993, Springer US: Boston, MA. p. 41-49.</w:t>
      </w:r>
    </w:p>
    <w:p w14:paraId="5DB89C19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41.</w:t>
      </w:r>
      <w:r w:rsidRPr="007F775B">
        <w:rPr>
          <w:noProof/>
        </w:rPr>
        <w:tab/>
        <w:t xml:space="preserve">Dunn, J.C., et al., </w:t>
      </w:r>
      <w:r w:rsidRPr="007F775B">
        <w:rPr>
          <w:i/>
          <w:noProof/>
        </w:rPr>
        <w:t>Evolutionary trade-off between vocal tract and testes dimensions in howler monkeys.</w:t>
      </w:r>
      <w:r w:rsidRPr="007F775B">
        <w:rPr>
          <w:noProof/>
        </w:rPr>
        <w:t xml:space="preserve"> Current Biology, 2015. </w:t>
      </w:r>
      <w:r w:rsidRPr="007F775B">
        <w:rPr>
          <w:b/>
          <w:noProof/>
        </w:rPr>
        <w:t>25</w:t>
      </w:r>
      <w:r w:rsidRPr="007F775B">
        <w:rPr>
          <w:noProof/>
        </w:rPr>
        <w:t>: p. 2839-2844.</w:t>
      </w:r>
    </w:p>
    <w:p w14:paraId="2DEE2C00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42.</w:t>
      </w:r>
      <w:r w:rsidRPr="007F775B">
        <w:rPr>
          <w:noProof/>
        </w:rPr>
        <w:tab/>
        <w:t xml:space="preserve">Sánchez-Solano, K.G., et al., </w:t>
      </w:r>
      <w:r w:rsidRPr="007F775B">
        <w:rPr>
          <w:i/>
          <w:noProof/>
        </w:rPr>
        <w:t>Visual detection and fruit selection by the  mantled howler monkey (Alouatta palliata).</w:t>
      </w:r>
      <w:r w:rsidRPr="007F775B">
        <w:rPr>
          <w:noProof/>
        </w:rPr>
        <w:t xml:space="preserve"> Am J Primatol, 2020. </w:t>
      </w:r>
      <w:r w:rsidRPr="007F775B">
        <w:rPr>
          <w:b/>
          <w:noProof/>
        </w:rPr>
        <w:t>82</w:t>
      </w:r>
      <w:r w:rsidRPr="007F775B">
        <w:rPr>
          <w:noProof/>
        </w:rPr>
        <w:t>(10): p. 1-11.</w:t>
      </w:r>
    </w:p>
    <w:p w14:paraId="2818CD29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43.</w:t>
      </w:r>
      <w:r w:rsidRPr="007F775B">
        <w:rPr>
          <w:noProof/>
        </w:rPr>
        <w:tab/>
        <w:t xml:space="preserve">Van Belle, S. and J.C. Bicca-Marques, </w:t>
      </w:r>
      <w:r w:rsidRPr="007F775B">
        <w:rPr>
          <w:i/>
          <w:noProof/>
        </w:rPr>
        <w:t>Insights into reproductive strategies and sexual selection in howler monkeys</w:t>
      </w:r>
      <w:r w:rsidRPr="007F775B">
        <w:rPr>
          <w:noProof/>
        </w:rPr>
        <w:t xml:space="preserve">, in </w:t>
      </w:r>
      <w:r w:rsidRPr="007F775B">
        <w:rPr>
          <w:i/>
          <w:noProof/>
        </w:rPr>
        <w:t>Howler Monkeys, Developments in Primatology: Progress and Prospects</w:t>
      </w:r>
      <w:r w:rsidRPr="007F775B">
        <w:rPr>
          <w:noProof/>
        </w:rPr>
        <w:t>, M.M. Kowalewski, Editor. 2015, Springer: New York. p. 57-83.</w:t>
      </w:r>
    </w:p>
    <w:p w14:paraId="764CEBD8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44.</w:t>
      </w:r>
      <w:r w:rsidRPr="007F775B">
        <w:rPr>
          <w:noProof/>
        </w:rPr>
        <w:tab/>
        <w:t xml:space="preserve">Brividoro, M.V., et al., </w:t>
      </w:r>
      <w:r w:rsidRPr="007F775B">
        <w:rPr>
          <w:i/>
          <w:noProof/>
        </w:rPr>
        <w:t>The effects of social  factors and kinship on co-sleeping of black and gold howler monkeys (Alouatta caraya).</w:t>
      </w:r>
      <w:r w:rsidRPr="007F775B">
        <w:rPr>
          <w:noProof/>
        </w:rPr>
        <w:t xml:space="preserve"> Int J Primatol, 2021. </w:t>
      </w:r>
      <w:r w:rsidRPr="007F775B">
        <w:rPr>
          <w:b/>
          <w:noProof/>
        </w:rPr>
        <w:t>42</w:t>
      </w:r>
      <w:r w:rsidRPr="007F775B">
        <w:rPr>
          <w:noProof/>
        </w:rPr>
        <w:t>: p. 876-895.</w:t>
      </w:r>
    </w:p>
    <w:p w14:paraId="365F8DE8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45.</w:t>
      </w:r>
      <w:r w:rsidRPr="007F775B">
        <w:rPr>
          <w:noProof/>
        </w:rPr>
        <w:tab/>
        <w:t xml:space="preserve">Jacobs, G.H. and J.F. Deegan, 2nd, </w:t>
      </w:r>
      <w:r w:rsidRPr="007F775B">
        <w:rPr>
          <w:i/>
          <w:noProof/>
        </w:rPr>
        <w:t>Cone pigment variations in four genera of New World monkeys.</w:t>
      </w:r>
      <w:r w:rsidRPr="007F775B">
        <w:rPr>
          <w:noProof/>
        </w:rPr>
        <w:t xml:space="preserve"> Vision Res, 2003. </w:t>
      </w:r>
      <w:r w:rsidRPr="007F775B">
        <w:rPr>
          <w:b/>
          <w:noProof/>
        </w:rPr>
        <w:t>43</w:t>
      </w:r>
      <w:r w:rsidRPr="007F775B">
        <w:rPr>
          <w:noProof/>
        </w:rPr>
        <w:t>: p. 227-236.</w:t>
      </w:r>
    </w:p>
    <w:p w14:paraId="148A225E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46.</w:t>
      </w:r>
      <w:r w:rsidRPr="007F775B">
        <w:rPr>
          <w:noProof/>
        </w:rPr>
        <w:tab/>
        <w:t xml:space="preserve">Hunt, D.M., et al., </w:t>
      </w:r>
      <w:r w:rsidRPr="007F775B">
        <w:rPr>
          <w:i/>
          <w:noProof/>
        </w:rPr>
        <w:t>Molecular evolution of trichromacy in primates.</w:t>
      </w:r>
      <w:r w:rsidRPr="007F775B">
        <w:rPr>
          <w:noProof/>
        </w:rPr>
        <w:t xml:space="preserve"> Vision Res, 1998. </w:t>
      </w:r>
      <w:r w:rsidRPr="007F775B">
        <w:rPr>
          <w:b/>
          <w:noProof/>
        </w:rPr>
        <w:t>38</w:t>
      </w:r>
      <w:r w:rsidRPr="007F775B">
        <w:rPr>
          <w:noProof/>
        </w:rPr>
        <w:t>: p. 3299-3306.</w:t>
      </w:r>
    </w:p>
    <w:p w14:paraId="69B166DC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47.</w:t>
      </w:r>
      <w:r w:rsidRPr="007F775B">
        <w:rPr>
          <w:noProof/>
        </w:rPr>
        <w:tab/>
        <w:t xml:space="preserve">Henriques, L.D., et al., </w:t>
      </w:r>
      <w:r w:rsidRPr="007F775B">
        <w:rPr>
          <w:i/>
          <w:noProof/>
        </w:rPr>
        <w:t>Uniform tricromacy in Alouatta caraya and Alouatta seniculus: behavioural and genetic colour vision evaluation.</w:t>
      </w:r>
      <w:r w:rsidRPr="007F775B">
        <w:rPr>
          <w:noProof/>
        </w:rPr>
        <w:t xml:space="preserve"> Frontiers in Zoology, 2021. </w:t>
      </w:r>
      <w:r w:rsidRPr="007F775B">
        <w:rPr>
          <w:b/>
          <w:noProof/>
        </w:rPr>
        <w:t>18</w:t>
      </w:r>
      <w:r w:rsidRPr="007F775B">
        <w:rPr>
          <w:noProof/>
        </w:rPr>
        <w:t>(36): p. 1-10.</w:t>
      </w:r>
    </w:p>
    <w:p w14:paraId="34E17C07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48.</w:t>
      </w:r>
      <w:r w:rsidRPr="007F775B">
        <w:rPr>
          <w:noProof/>
        </w:rPr>
        <w:tab/>
        <w:t xml:space="preserve">Wright, P.C., </w:t>
      </w:r>
      <w:r w:rsidRPr="007F775B">
        <w:rPr>
          <w:i/>
          <w:noProof/>
        </w:rPr>
        <w:t>The costs and benefits of nocturnality of Aotus trivirgatus (the night monkey)</w:t>
      </w:r>
      <w:r w:rsidRPr="007F775B">
        <w:rPr>
          <w:noProof/>
        </w:rPr>
        <w:t xml:space="preserve">, in </w:t>
      </w:r>
      <w:r w:rsidRPr="007F775B">
        <w:rPr>
          <w:i/>
          <w:noProof/>
        </w:rPr>
        <w:t>Anthropology</w:t>
      </w:r>
      <w:r w:rsidRPr="007F775B">
        <w:rPr>
          <w:noProof/>
        </w:rPr>
        <w:t>. 1985, City University of New York: University Microfilms International. p. 343.</w:t>
      </w:r>
    </w:p>
    <w:p w14:paraId="662460EB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49.</w:t>
      </w:r>
      <w:r w:rsidRPr="007F775B">
        <w:rPr>
          <w:noProof/>
        </w:rPr>
        <w:tab/>
        <w:t xml:space="preserve">Jacobs, G.H., M. Neitz, and J. Neitz, </w:t>
      </w:r>
      <w:r w:rsidRPr="007F775B">
        <w:rPr>
          <w:i/>
          <w:noProof/>
        </w:rPr>
        <w:t>Mutations in S-cone pigment genes and the absence of colour vision in two species of nocturnal primate.</w:t>
      </w:r>
      <w:r w:rsidRPr="007F775B">
        <w:rPr>
          <w:noProof/>
        </w:rPr>
        <w:t xml:space="preserve"> Proceedings of the Royal Society B: Biological Sciences, 1996. </w:t>
      </w:r>
      <w:r w:rsidRPr="007F775B">
        <w:rPr>
          <w:b/>
          <w:noProof/>
        </w:rPr>
        <w:t>263</w:t>
      </w:r>
      <w:r w:rsidRPr="007F775B">
        <w:rPr>
          <w:noProof/>
        </w:rPr>
        <w:t>(1371): p. 1471-2954.</w:t>
      </w:r>
    </w:p>
    <w:p w14:paraId="4CB2E0CA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lastRenderedPageBreak/>
        <w:t>50.</w:t>
      </w:r>
      <w:r w:rsidRPr="007F775B">
        <w:rPr>
          <w:noProof/>
        </w:rPr>
        <w:tab/>
        <w:t xml:space="preserve">Jacobs, G.H., et al., </w:t>
      </w:r>
      <w:r w:rsidRPr="007F775B">
        <w:rPr>
          <w:i/>
          <w:noProof/>
        </w:rPr>
        <w:t>Photopigments and color vision in the nocturnal monkey, Aotus.</w:t>
      </w:r>
      <w:r w:rsidRPr="007F775B">
        <w:rPr>
          <w:noProof/>
        </w:rPr>
        <w:t xml:space="preserve"> Vision Res, 1993. </w:t>
      </w:r>
      <w:r w:rsidRPr="007F775B">
        <w:rPr>
          <w:b/>
          <w:noProof/>
        </w:rPr>
        <w:t>33</w:t>
      </w:r>
      <w:r w:rsidRPr="007F775B">
        <w:rPr>
          <w:noProof/>
        </w:rPr>
        <w:t>(13): p. 1773-83.</w:t>
      </w:r>
    </w:p>
    <w:p w14:paraId="46C9EF49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51.</w:t>
      </w:r>
      <w:r w:rsidRPr="007F775B">
        <w:rPr>
          <w:noProof/>
        </w:rPr>
        <w:tab/>
        <w:t xml:space="preserve">Wright, P.C., </w:t>
      </w:r>
      <w:r w:rsidRPr="007F775B">
        <w:rPr>
          <w:i/>
          <w:noProof/>
        </w:rPr>
        <w:t>Patterns of paternal care in primates.</w:t>
      </w:r>
      <w:r w:rsidRPr="007F775B">
        <w:rPr>
          <w:noProof/>
        </w:rPr>
        <w:t xml:space="preserve"> Int J Primatol, 1990. </w:t>
      </w:r>
      <w:r w:rsidRPr="007F775B">
        <w:rPr>
          <w:b/>
          <w:noProof/>
        </w:rPr>
        <w:t>11</w:t>
      </w:r>
      <w:r w:rsidRPr="007F775B">
        <w:rPr>
          <w:noProof/>
        </w:rPr>
        <w:t>(2): p. 89-102.</w:t>
      </w:r>
    </w:p>
    <w:p w14:paraId="728AA0D8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52.</w:t>
      </w:r>
      <w:r w:rsidRPr="007F775B">
        <w:rPr>
          <w:noProof/>
        </w:rPr>
        <w:tab/>
        <w:t xml:space="preserve">Richard, A.F., </w:t>
      </w:r>
      <w:r w:rsidRPr="007F775B">
        <w:rPr>
          <w:i/>
          <w:noProof/>
        </w:rPr>
        <w:t>A comparative study of the activity patterns and behavior of Alouatta villosa and Ateles geoffroyi.</w:t>
      </w:r>
      <w:r w:rsidRPr="007F775B">
        <w:rPr>
          <w:noProof/>
        </w:rPr>
        <w:t xml:space="preserve"> Folia Primatologica, 1970. </w:t>
      </w:r>
      <w:r w:rsidRPr="007F775B">
        <w:rPr>
          <w:b/>
          <w:noProof/>
        </w:rPr>
        <w:t>12</w:t>
      </w:r>
      <w:r w:rsidRPr="007F775B">
        <w:rPr>
          <w:noProof/>
        </w:rPr>
        <w:t>: p. 241-263.</w:t>
      </w:r>
    </w:p>
    <w:p w14:paraId="1995FE6A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53.</w:t>
      </w:r>
      <w:r w:rsidRPr="007F775B">
        <w:rPr>
          <w:noProof/>
        </w:rPr>
        <w:tab/>
        <w:t xml:space="preserve">Munoz-Delgado, J., et al., </w:t>
      </w:r>
      <w:r w:rsidRPr="007F775B">
        <w:rPr>
          <w:i/>
          <w:noProof/>
        </w:rPr>
        <w:t>Effects of housing conditions and season on the activity rhythm of spider monkeys (Ateles geoffroyi) kept under natural conditions within their distributional range in Central Mexico.</w:t>
      </w:r>
      <w:r w:rsidRPr="007F775B">
        <w:rPr>
          <w:noProof/>
        </w:rPr>
        <w:t xml:space="preserve"> Chronobiology International, 2014. </w:t>
      </w:r>
      <w:r w:rsidRPr="007F775B">
        <w:rPr>
          <w:b/>
          <w:noProof/>
        </w:rPr>
        <w:t>31</w:t>
      </w:r>
      <w:r w:rsidRPr="007F775B">
        <w:rPr>
          <w:noProof/>
        </w:rPr>
        <w:t>(9): p. 983-995.</w:t>
      </w:r>
    </w:p>
    <w:p w14:paraId="583DA7D4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54.</w:t>
      </w:r>
      <w:r w:rsidRPr="007F775B">
        <w:rPr>
          <w:noProof/>
        </w:rPr>
        <w:tab/>
        <w:t xml:space="preserve">Hiramatsu, C., et al., </w:t>
      </w:r>
      <w:r w:rsidRPr="007F775B">
        <w:rPr>
          <w:i/>
          <w:noProof/>
        </w:rPr>
        <w:t>Color-vision polymorphism in wild capuchins (Cebus capucinus) and spider monkeys (Ateles geoffroyi) in Costa Rica.</w:t>
      </w:r>
      <w:r w:rsidRPr="007F775B">
        <w:rPr>
          <w:noProof/>
        </w:rPr>
        <w:t xml:space="preserve"> American Journal  of Primatology, 2005. </w:t>
      </w:r>
      <w:r w:rsidRPr="007F775B">
        <w:rPr>
          <w:b/>
          <w:noProof/>
        </w:rPr>
        <w:t>67</w:t>
      </w:r>
      <w:r w:rsidRPr="007F775B">
        <w:rPr>
          <w:noProof/>
        </w:rPr>
        <w:t>(4): p. 447-461.</w:t>
      </w:r>
    </w:p>
    <w:p w14:paraId="00D4B95D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55.</w:t>
      </w:r>
      <w:r w:rsidRPr="007F775B">
        <w:rPr>
          <w:noProof/>
        </w:rPr>
        <w:tab/>
        <w:t xml:space="preserve">Fedigan, L.M. and M.J. Baxter, </w:t>
      </w:r>
      <w:r w:rsidRPr="007F775B">
        <w:rPr>
          <w:i/>
          <w:noProof/>
        </w:rPr>
        <w:t>Sex differences and social organization in free-ranging spider monkeys (Ateles geoffroyi).</w:t>
      </w:r>
      <w:r w:rsidRPr="007F775B">
        <w:rPr>
          <w:noProof/>
        </w:rPr>
        <w:t xml:space="preserve"> Primates, 1984. </w:t>
      </w:r>
      <w:r w:rsidRPr="007F775B">
        <w:rPr>
          <w:b/>
          <w:noProof/>
        </w:rPr>
        <w:t>25</w:t>
      </w:r>
      <w:r w:rsidRPr="007F775B">
        <w:rPr>
          <w:noProof/>
        </w:rPr>
        <w:t>: p. 279-294.</w:t>
      </w:r>
    </w:p>
    <w:p w14:paraId="0884828B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56.</w:t>
      </w:r>
      <w:r w:rsidRPr="007F775B">
        <w:rPr>
          <w:noProof/>
        </w:rPr>
        <w:tab/>
        <w:t xml:space="preserve">Barnett, A.A., et al., </w:t>
      </w:r>
      <w:r w:rsidRPr="007F775B">
        <w:rPr>
          <w:i/>
          <w:noProof/>
        </w:rPr>
        <w:t>Ecology and behavior of uacaris (genus Cacajao)</w:t>
      </w:r>
      <w:r w:rsidRPr="007F775B">
        <w:rPr>
          <w:noProof/>
        </w:rPr>
        <w:t xml:space="preserve">, in </w:t>
      </w:r>
      <w:r w:rsidRPr="007F775B">
        <w:rPr>
          <w:i/>
          <w:noProof/>
        </w:rPr>
        <w:t>Evolutionary Biology and Conservation of Titis, Sakis and Uacaris</w:t>
      </w:r>
      <w:r w:rsidRPr="007F775B">
        <w:rPr>
          <w:noProof/>
        </w:rPr>
        <w:t>, L.M. Veiga, et al., Editors. 2013, Cambridge University Press: Cambridge, Ma. p. 151-172.</w:t>
      </w:r>
    </w:p>
    <w:p w14:paraId="240C0EF5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57.</w:t>
      </w:r>
      <w:r w:rsidRPr="007F775B">
        <w:rPr>
          <w:noProof/>
        </w:rPr>
        <w:tab/>
        <w:t xml:space="preserve">Corso, J., et al., </w:t>
      </w:r>
      <w:r w:rsidRPr="007F775B">
        <w:rPr>
          <w:i/>
          <w:noProof/>
        </w:rPr>
        <w:t>Highly polymorphic colour vision in a New World monkey with red facial skin, the bald uakari (Cacajao calvus).</w:t>
      </w:r>
      <w:r w:rsidRPr="007F775B">
        <w:rPr>
          <w:noProof/>
        </w:rPr>
        <w:t xml:space="preserve"> Proceedings of the Royal Society B: Biological Sciences, 2016. </w:t>
      </w:r>
      <w:r w:rsidRPr="007F775B">
        <w:rPr>
          <w:b/>
          <w:noProof/>
        </w:rPr>
        <w:t>283</w:t>
      </w:r>
      <w:r w:rsidRPr="007F775B">
        <w:rPr>
          <w:noProof/>
        </w:rPr>
        <w:t>: p. 1-7.</w:t>
      </w:r>
    </w:p>
    <w:p w14:paraId="7C5E8985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58.</w:t>
      </w:r>
      <w:r w:rsidRPr="007F775B">
        <w:rPr>
          <w:noProof/>
        </w:rPr>
        <w:tab/>
        <w:t xml:space="preserve">Erkert, H.G., </w:t>
      </w:r>
      <w:r w:rsidRPr="007F775B">
        <w:rPr>
          <w:i/>
          <w:noProof/>
        </w:rPr>
        <w:t>Characteristics of the circadian activity rhythm of common marmosets (Callithrix j. jacchus).</w:t>
      </w:r>
      <w:r w:rsidRPr="007F775B">
        <w:rPr>
          <w:noProof/>
        </w:rPr>
        <w:t xml:space="preserve"> Am J Primatol, 1989. </w:t>
      </w:r>
      <w:r w:rsidRPr="007F775B">
        <w:rPr>
          <w:b/>
          <w:noProof/>
        </w:rPr>
        <w:t>17</w:t>
      </w:r>
      <w:r w:rsidRPr="007F775B">
        <w:rPr>
          <w:noProof/>
        </w:rPr>
        <w:t>: p. 271-286.</w:t>
      </w:r>
    </w:p>
    <w:p w14:paraId="5EC91838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59.</w:t>
      </w:r>
      <w:r w:rsidRPr="007F775B">
        <w:rPr>
          <w:noProof/>
        </w:rPr>
        <w:tab/>
        <w:t xml:space="preserve">Surridge, A.K. and N.I. Mundy, </w:t>
      </w:r>
      <w:r w:rsidRPr="007F775B">
        <w:rPr>
          <w:i/>
          <w:noProof/>
        </w:rPr>
        <w:t>Trans-specific evolution of opsin alleles and the maintenance of trichromatic colour vision in Callitrichine primates.</w:t>
      </w:r>
      <w:r w:rsidRPr="007F775B">
        <w:rPr>
          <w:noProof/>
        </w:rPr>
        <w:t xml:space="preserve"> Molecular Ecology, 2002. </w:t>
      </w:r>
      <w:r w:rsidRPr="007F775B">
        <w:rPr>
          <w:b/>
          <w:noProof/>
        </w:rPr>
        <w:t>11</w:t>
      </w:r>
      <w:r w:rsidRPr="007F775B">
        <w:rPr>
          <w:noProof/>
        </w:rPr>
        <w:t>: p. 2157-2169.</w:t>
      </w:r>
    </w:p>
    <w:p w14:paraId="40AF44DB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60.</w:t>
      </w:r>
      <w:r w:rsidRPr="007F775B">
        <w:rPr>
          <w:noProof/>
        </w:rPr>
        <w:tab/>
        <w:t xml:space="preserve">Díaz-Muñoz, S., </w:t>
      </w:r>
      <w:r w:rsidRPr="007F775B">
        <w:rPr>
          <w:i/>
          <w:noProof/>
        </w:rPr>
        <w:t>Complex cooperative breeders: using infant care costs to explain variability in callithricine social and reproductive behavior.</w:t>
      </w:r>
      <w:r w:rsidRPr="007F775B">
        <w:rPr>
          <w:noProof/>
        </w:rPr>
        <w:t xml:space="preserve"> American Journal of Primatology, 2016. </w:t>
      </w:r>
      <w:r w:rsidRPr="007F775B">
        <w:rPr>
          <w:b/>
          <w:noProof/>
        </w:rPr>
        <w:t>78</w:t>
      </w:r>
      <w:r w:rsidRPr="007F775B">
        <w:rPr>
          <w:noProof/>
        </w:rPr>
        <w:t>: p. 372-387.</w:t>
      </w:r>
    </w:p>
    <w:p w14:paraId="218C2739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61.</w:t>
      </w:r>
      <w:r w:rsidRPr="007F775B">
        <w:rPr>
          <w:noProof/>
        </w:rPr>
        <w:tab/>
        <w:t xml:space="preserve">Tatersall, G.J., </w:t>
      </w:r>
      <w:r w:rsidRPr="007F775B">
        <w:rPr>
          <w:i/>
          <w:noProof/>
        </w:rPr>
        <w:t>Diurnal changes in metabolic rate in pygmy marmosets: Implications for sleep, torpor, and basal matabolism in primates.</w:t>
      </w:r>
      <w:r w:rsidRPr="007F775B">
        <w:rPr>
          <w:noProof/>
        </w:rPr>
        <w:t xml:space="preserve">, in </w:t>
      </w:r>
      <w:r w:rsidRPr="007F775B">
        <w:rPr>
          <w:i/>
          <w:noProof/>
        </w:rPr>
        <w:t>Living in a Seasonal World</w:t>
      </w:r>
      <w:r w:rsidRPr="007F775B">
        <w:rPr>
          <w:noProof/>
        </w:rPr>
        <w:t>, T. Ruf, et al., Editors. 2012, Springer: Berlin. p. 471-480.</w:t>
      </w:r>
    </w:p>
    <w:p w14:paraId="610F4312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62.</w:t>
      </w:r>
      <w:r w:rsidRPr="007F775B">
        <w:rPr>
          <w:noProof/>
        </w:rPr>
        <w:tab/>
        <w:t xml:space="preserve">Torres-Farfan, C., et al., </w:t>
      </w:r>
      <w:r w:rsidRPr="007F775B">
        <w:rPr>
          <w:i/>
          <w:noProof/>
        </w:rPr>
        <w:t>Circadian  cortisol secretion and circadian adrenal  response to ACTH are maintained in dexamethasone suppressed capuchin monkeys (Cebus apella).</w:t>
      </w:r>
      <w:r w:rsidRPr="007F775B">
        <w:rPr>
          <w:noProof/>
        </w:rPr>
        <w:t xml:space="preserve"> Am J Primatol, 2008. </w:t>
      </w:r>
      <w:r w:rsidRPr="007F775B">
        <w:rPr>
          <w:b/>
          <w:noProof/>
        </w:rPr>
        <w:t>70</w:t>
      </w:r>
      <w:r w:rsidRPr="007F775B">
        <w:rPr>
          <w:noProof/>
        </w:rPr>
        <w:t>: p. 93-100.</w:t>
      </w:r>
    </w:p>
    <w:p w14:paraId="436B5E66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63.</w:t>
      </w:r>
      <w:r w:rsidRPr="007F775B">
        <w:rPr>
          <w:noProof/>
        </w:rPr>
        <w:tab/>
        <w:t xml:space="preserve">Carosi, M., G.S. Linn, and E. Visalberghi, </w:t>
      </w:r>
      <w:r w:rsidRPr="007F775B">
        <w:rPr>
          <w:i/>
          <w:noProof/>
        </w:rPr>
        <w:t>The sexual behavior and breeding system of tufted capuchin monkeys (Cebus apella).</w:t>
      </w:r>
      <w:r w:rsidRPr="007F775B">
        <w:rPr>
          <w:noProof/>
        </w:rPr>
        <w:t xml:space="preserve"> Advances in the Study of Behavior, 2005. </w:t>
      </w:r>
      <w:r w:rsidRPr="007F775B">
        <w:rPr>
          <w:b/>
          <w:noProof/>
        </w:rPr>
        <w:t>35</w:t>
      </w:r>
      <w:r w:rsidRPr="007F775B">
        <w:rPr>
          <w:noProof/>
        </w:rPr>
        <w:t>: p. 105-149.</w:t>
      </w:r>
    </w:p>
    <w:p w14:paraId="74186E09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64.</w:t>
      </w:r>
      <w:r w:rsidRPr="007F775B">
        <w:rPr>
          <w:noProof/>
        </w:rPr>
        <w:tab/>
        <w:t xml:space="preserve">Kleiman, D.G., </w:t>
      </w:r>
      <w:r w:rsidRPr="007F775B">
        <w:rPr>
          <w:i/>
          <w:noProof/>
        </w:rPr>
        <w:t>Leontopithecus rosalia.</w:t>
      </w:r>
      <w:r w:rsidRPr="007F775B">
        <w:rPr>
          <w:noProof/>
        </w:rPr>
        <w:t xml:space="preserve"> Mammalian Species, 1981(148): p. 1-7.</w:t>
      </w:r>
    </w:p>
    <w:p w14:paraId="78030028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65.</w:t>
      </w:r>
      <w:r w:rsidRPr="007F775B">
        <w:rPr>
          <w:noProof/>
        </w:rPr>
        <w:tab/>
        <w:t xml:space="preserve">Henry, M.D., et al., </w:t>
      </w:r>
      <w:r w:rsidRPr="007F775B">
        <w:rPr>
          <w:i/>
          <w:noProof/>
        </w:rPr>
        <w:t>High rates of pregnancy loss by subordinates leads to high reproductive skew in wild golden lion tamarins (Leontopithecus rosalia).</w:t>
      </w:r>
      <w:r w:rsidRPr="007F775B">
        <w:rPr>
          <w:noProof/>
        </w:rPr>
        <w:t xml:space="preserve"> Hormones and Behavior, 2013. </w:t>
      </w:r>
      <w:r w:rsidRPr="007F775B">
        <w:rPr>
          <w:b/>
          <w:noProof/>
        </w:rPr>
        <w:t>63</w:t>
      </w:r>
      <w:r w:rsidRPr="007F775B">
        <w:rPr>
          <w:noProof/>
        </w:rPr>
        <w:t>: p. 675-683.</w:t>
      </w:r>
    </w:p>
    <w:p w14:paraId="31F65CE0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lastRenderedPageBreak/>
        <w:t>66.</w:t>
      </w:r>
      <w:r w:rsidRPr="007F775B">
        <w:rPr>
          <w:noProof/>
        </w:rPr>
        <w:tab/>
        <w:t xml:space="preserve">Oliveira, J.M.S., et al., </w:t>
      </w:r>
      <w:r w:rsidRPr="007F775B">
        <w:rPr>
          <w:i/>
          <w:noProof/>
        </w:rPr>
        <w:t>Preliminary notes on the ecology and behavior of the Guianan Saki (Pithecia pithecia, Linnaeus 1766; Cebidae, Primate).</w:t>
      </w:r>
      <w:r w:rsidRPr="007F775B">
        <w:rPr>
          <w:noProof/>
        </w:rPr>
        <w:t xml:space="preserve"> Acta Amazonica, 1985. </w:t>
      </w:r>
      <w:r w:rsidRPr="007F775B">
        <w:rPr>
          <w:b/>
          <w:noProof/>
        </w:rPr>
        <w:t>15</w:t>
      </w:r>
      <w:r w:rsidRPr="007F775B">
        <w:rPr>
          <w:noProof/>
        </w:rPr>
        <w:t>: p. 249-264.</w:t>
      </w:r>
    </w:p>
    <w:p w14:paraId="0E45B38B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67.</w:t>
      </w:r>
      <w:r w:rsidRPr="007F775B">
        <w:rPr>
          <w:noProof/>
        </w:rPr>
        <w:tab/>
        <w:t xml:space="preserve">Thompson, C.L., </w:t>
      </w:r>
      <w:r w:rsidRPr="007F775B">
        <w:rPr>
          <w:i/>
          <w:noProof/>
        </w:rPr>
        <w:t>To pair or not to pair: sources of social variability with white-faced saki monkey (Pithecia pithecia) as a case study.</w:t>
      </w:r>
      <w:r w:rsidRPr="007F775B">
        <w:rPr>
          <w:noProof/>
        </w:rPr>
        <w:t xml:space="preserve"> American Journal  of Primatology, 2016. </w:t>
      </w:r>
      <w:r w:rsidRPr="007F775B">
        <w:rPr>
          <w:b/>
          <w:noProof/>
        </w:rPr>
        <w:t>78</w:t>
      </w:r>
      <w:r w:rsidRPr="007F775B">
        <w:rPr>
          <w:noProof/>
        </w:rPr>
        <w:t>: p. 561-572.</w:t>
      </w:r>
    </w:p>
    <w:p w14:paraId="1A5125C0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68.</w:t>
      </w:r>
      <w:r w:rsidRPr="007F775B">
        <w:rPr>
          <w:noProof/>
        </w:rPr>
        <w:tab/>
        <w:t xml:space="preserve">Boubli, J.P., et al., </w:t>
      </w:r>
      <w:r w:rsidRPr="007F775B">
        <w:rPr>
          <w:i/>
          <w:noProof/>
        </w:rPr>
        <w:t>Spatial and temporal patterns of diversification on the Amazon: A test of the riverine hypothesis for all diurnal primates of Rio Negro and Rio Branco in Brazil.</w:t>
      </w:r>
      <w:r w:rsidRPr="007F775B">
        <w:rPr>
          <w:noProof/>
        </w:rPr>
        <w:t xml:space="preserve"> Molecular Phylogenetics and Evolution, 2015. </w:t>
      </w:r>
      <w:r w:rsidRPr="007F775B">
        <w:rPr>
          <w:b/>
          <w:noProof/>
        </w:rPr>
        <w:t>82</w:t>
      </w:r>
      <w:r w:rsidRPr="007F775B">
        <w:rPr>
          <w:noProof/>
        </w:rPr>
        <w:t>: p. 400-412.</w:t>
      </w:r>
    </w:p>
    <w:p w14:paraId="41A2453E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69.</w:t>
      </w:r>
      <w:r w:rsidRPr="007F775B">
        <w:rPr>
          <w:noProof/>
        </w:rPr>
        <w:tab/>
        <w:t xml:space="preserve">Cropp, S., S. Boinski, and W.-H. Li, </w:t>
      </w:r>
      <w:r w:rsidRPr="007F775B">
        <w:rPr>
          <w:i/>
          <w:noProof/>
        </w:rPr>
        <w:t>Allelic variation in the squirrel monkey X-linked color vision gene: biogeographical and behavioral correlates.</w:t>
      </w:r>
      <w:r w:rsidRPr="007F775B">
        <w:rPr>
          <w:noProof/>
        </w:rPr>
        <w:t xml:space="preserve"> Journal of Molecular Evolution, 2002. </w:t>
      </w:r>
      <w:r w:rsidRPr="007F775B">
        <w:rPr>
          <w:b/>
          <w:noProof/>
        </w:rPr>
        <w:t>54</w:t>
      </w:r>
      <w:r w:rsidRPr="007F775B">
        <w:rPr>
          <w:noProof/>
        </w:rPr>
        <w:t>: p. 734-745.</w:t>
      </w:r>
    </w:p>
    <w:p w14:paraId="0BBA43C1" w14:textId="77777777" w:rsidR="007F775B" w:rsidRPr="007F775B" w:rsidRDefault="007F775B" w:rsidP="007F775B">
      <w:pPr>
        <w:pStyle w:val="EndNoteBibliography"/>
        <w:ind w:left="720" w:hanging="720"/>
        <w:rPr>
          <w:noProof/>
        </w:rPr>
      </w:pPr>
      <w:r w:rsidRPr="007F775B">
        <w:rPr>
          <w:noProof/>
        </w:rPr>
        <w:t>70.</w:t>
      </w:r>
      <w:r w:rsidRPr="007F775B">
        <w:rPr>
          <w:noProof/>
        </w:rPr>
        <w:tab/>
        <w:t xml:space="preserve">Stone, A., </w:t>
      </w:r>
      <w:r w:rsidRPr="007F775B">
        <w:rPr>
          <w:i/>
          <w:noProof/>
        </w:rPr>
        <w:t>Is fatter sexier? Reproductive strategies of male squirrel monkeys (Saimiri sciureus).</w:t>
      </w:r>
      <w:r w:rsidRPr="007F775B">
        <w:rPr>
          <w:noProof/>
        </w:rPr>
        <w:t xml:space="preserve"> Int J Primatol, 2014. </w:t>
      </w:r>
      <w:r w:rsidRPr="007F775B">
        <w:rPr>
          <w:b/>
          <w:noProof/>
        </w:rPr>
        <w:t>35</w:t>
      </w:r>
      <w:r w:rsidRPr="007F775B">
        <w:rPr>
          <w:noProof/>
        </w:rPr>
        <w:t>: p. 628-642.</w:t>
      </w:r>
    </w:p>
    <w:p w14:paraId="7A74E807" w14:textId="0947349E" w:rsidR="003C7585" w:rsidRPr="00A266AD" w:rsidRDefault="00E15755">
      <w:pPr>
        <w:rPr>
          <w:rFonts w:ascii="Times New Roman" w:hAnsi="Times New Roman" w:cs="Times New Roman"/>
          <w:sz w:val="20"/>
          <w:szCs w:val="20"/>
        </w:rPr>
      </w:pPr>
      <w:r w:rsidRPr="00A266AD">
        <w:rPr>
          <w:rFonts w:ascii="Times New Roman" w:hAnsi="Times New Roman" w:cs="Times New Roman"/>
          <w:sz w:val="20"/>
          <w:szCs w:val="20"/>
        </w:rPr>
        <w:fldChar w:fldCharType="end"/>
      </w:r>
    </w:p>
    <w:sectPr w:rsidR="003C7585" w:rsidRPr="00A266AD" w:rsidSect="00E926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17E44" w14:textId="77777777" w:rsidR="00CB6223" w:rsidRDefault="00CB6223" w:rsidP="008A3260">
      <w:r>
        <w:separator/>
      </w:r>
    </w:p>
  </w:endnote>
  <w:endnote w:type="continuationSeparator" w:id="0">
    <w:p w14:paraId="7A18E253" w14:textId="77777777" w:rsidR="00CB6223" w:rsidRDefault="00CB6223" w:rsidP="008A3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1AE03" w14:textId="77777777" w:rsidR="00CB6223" w:rsidRDefault="00CB6223" w:rsidP="008A3260">
      <w:r>
        <w:separator/>
      </w:r>
    </w:p>
  </w:footnote>
  <w:footnote w:type="continuationSeparator" w:id="0">
    <w:p w14:paraId="344807FB" w14:textId="77777777" w:rsidR="00CB6223" w:rsidRDefault="00CB6223" w:rsidP="008A3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fe2ztaw8d0rs7ezrs6pes2dre2tzwe2wxr9&quot;&gt;VNG_socioecol_variables&lt;record-ids&gt;&lt;item&gt;23&lt;/item&gt;&lt;item&gt;55&lt;/item&gt;&lt;item&gt;79&lt;/item&gt;&lt;item&gt;81&lt;/item&gt;&lt;item&gt;103&lt;/item&gt;&lt;item&gt;104&lt;/item&gt;&lt;item&gt;106&lt;/item&gt;&lt;item&gt;110&lt;/item&gt;&lt;item&gt;112&lt;/item&gt;&lt;item&gt;115&lt;/item&gt;&lt;item&gt;123&lt;/item&gt;&lt;item&gt;124&lt;/item&gt;&lt;item&gt;126&lt;/item&gt;&lt;item&gt;139&lt;/item&gt;&lt;item&gt;141&lt;/item&gt;&lt;item&gt;142&lt;/item&gt;&lt;item&gt;143&lt;/item&gt;&lt;item&gt;144&lt;/item&gt;&lt;item&gt;145&lt;/item&gt;&lt;item&gt;147&lt;/item&gt;&lt;item&gt;150&lt;/item&gt;&lt;item&gt;152&lt;/item&gt;&lt;item&gt;156&lt;/item&gt;&lt;item&gt;157&lt;/item&gt;&lt;item&gt;158&lt;/item&gt;&lt;item&gt;161&lt;/item&gt;&lt;item&gt;169&lt;/item&gt;&lt;item&gt;171&lt;/item&gt;&lt;item&gt;176&lt;/item&gt;&lt;item&gt;177&lt;/item&gt;&lt;item&gt;179&lt;/item&gt;&lt;item&gt;180&lt;/item&gt;&lt;item&gt;184&lt;/item&gt;&lt;item&gt;187&lt;/item&gt;&lt;item&gt;188&lt;/item&gt;&lt;item&gt;189&lt;/item&gt;&lt;item&gt;190&lt;/item&gt;&lt;item&gt;194&lt;/item&gt;&lt;item&gt;197&lt;/item&gt;&lt;item&gt;198&lt;/item&gt;&lt;item&gt;199&lt;/item&gt;&lt;item&gt;205&lt;/item&gt;&lt;item&gt;206&lt;/item&gt;&lt;item&gt;208&lt;/item&gt;&lt;item&gt;209&lt;/item&gt;&lt;item&gt;210&lt;/item&gt;&lt;item&gt;211&lt;/item&gt;&lt;item&gt;213&lt;/item&gt;&lt;item&gt;223&lt;/item&gt;&lt;item&gt;225&lt;/item&gt;&lt;item&gt;226&lt;/item&gt;&lt;item&gt;229&lt;/item&gt;&lt;item&gt;230&lt;/item&gt;&lt;item&gt;231&lt;/item&gt;&lt;item&gt;232&lt;/item&gt;&lt;item&gt;233&lt;/item&gt;&lt;item&gt;234&lt;/item&gt;&lt;item&gt;235&lt;/item&gt;&lt;item&gt;244&lt;/item&gt;&lt;item&gt;262&lt;/item&gt;&lt;item&gt;284&lt;/item&gt;&lt;item&gt;301&lt;/item&gt;&lt;item&gt;303&lt;/item&gt;&lt;item&gt;321&lt;/item&gt;&lt;item&gt;322&lt;/item&gt;&lt;item&gt;323&lt;/item&gt;&lt;item&gt;324&lt;/item&gt;&lt;item&gt;326&lt;/item&gt;&lt;item&gt;327&lt;/item&gt;&lt;item&gt;328&lt;/item&gt;&lt;/record-ids&gt;&lt;/item&gt;&lt;/Libraries&gt;"/>
  </w:docVars>
  <w:rsids>
    <w:rsidRoot w:val="00E15755"/>
    <w:rsid w:val="00005036"/>
    <w:rsid w:val="00067DAC"/>
    <w:rsid w:val="00085983"/>
    <w:rsid w:val="00086A8C"/>
    <w:rsid w:val="000D27A5"/>
    <w:rsid w:val="0015313D"/>
    <w:rsid w:val="00177ABF"/>
    <w:rsid w:val="00201EEC"/>
    <w:rsid w:val="00206A39"/>
    <w:rsid w:val="002130E2"/>
    <w:rsid w:val="00245F74"/>
    <w:rsid w:val="00275851"/>
    <w:rsid w:val="0028087A"/>
    <w:rsid w:val="002F0699"/>
    <w:rsid w:val="00321AA7"/>
    <w:rsid w:val="00323CBC"/>
    <w:rsid w:val="003B7753"/>
    <w:rsid w:val="003C0DB4"/>
    <w:rsid w:val="003C7585"/>
    <w:rsid w:val="003D28E2"/>
    <w:rsid w:val="00410B4C"/>
    <w:rsid w:val="004221F3"/>
    <w:rsid w:val="00425EBB"/>
    <w:rsid w:val="00467B2A"/>
    <w:rsid w:val="004733C9"/>
    <w:rsid w:val="00485A2F"/>
    <w:rsid w:val="004861F9"/>
    <w:rsid w:val="00493B30"/>
    <w:rsid w:val="004B43EA"/>
    <w:rsid w:val="0053561F"/>
    <w:rsid w:val="005434F4"/>
    <w:rsid w:val="005E44D9"/>
    <w:rsid w:val="005E6EE2"/>
    <w:rsid w:val="006257DF"/>
    <w:rsid w:val="00627425"/>
    <w:rsid w:val="00660BA2"/>
    <w:rsid w:val="00673C42"/>
    <w:rsid w:val="006A11BC"/>
    <w:rsid w:val="006C0A9A"/>
    <w:rsid w:val="006F7034"/>
    <w:rsid w:val="00716D7E"/>
    <w:rsid w:val="00727815"/>
    <w:rsid w:val="00734988"/>
    <w:rsid w:val="00741833"/>
    <w:rsid w:val="00747623"/>
    <w:rsid w:val="007642E6"/>
    <w:rsid w:val="007A7F39"/>
    <w:rsid w:val="007D4977"/>
    <w:rsid w:val="007E0CA6"/>
    <w:rsid w:val="007F775B"/>
    <w:rsid w:val="00814169"/>
    <w:rsid w:val="00855C21"/>
    <w:rsid w:val="00874453"/>
    <w:rsid w:val="008A3260"/>
    <w:rsid w:val="008A76D1"/>
    <w:rsid w:val="008C79F8"/>
    <w:rsid w:val="008E3396"/>
    <w:rsid w:val="008F6F34"/>
    <w:rsid w:val="00984752"/>
    <w:rsid w:val="009E1D6E"/>
    <w:rsid w:val="009F1866"/>
    <w:rsid w:val="00A018D0"/>
    <w:rsid w:val="00A16D13"/>
    <w:rsid w:val="00A25C41"/>
    <w:rsid w:val="00A266AD"/>
    <w:rsid w:val="00A26FCA"/>
    <w:rsid w:val="00AC5CD7"/>
    <w:rsid w:val="00AC6EA8"/>
    <w:rsid w:val="00AD19E2"/>
    <w:rsid w:val="00B44AE6"/>
    <w:rsid w:val="00B551AC"/>
    <w:rsid w:val="00B556A9"/>
    <w:rsid w:val="00B623FE"/>
    <w:rsid w:val="00B66239"/>
    <w:rsid w:val="00BA0491"/>
    <w:rsid w:val="00BC3E2A"/>
    <w:rsid w:val="00C05AF8"/>
    <w:rsid w:val="00C05B32"/>
    <w:rsid w:val="00C55C75"/>
    <w:rsid w:val="00C661B7"/>
    <w:rsid w:val="00C66DC0"/>
    <w:rsid w:val="00C7223C"/>
    <w:rsid w:val="00C97F38"/>
    <w:rsid w:val="00CB232A"/>
    <w:rsid w:val="00CB6223"/>
    <w:rsid w:val="00CC35BF"/>
    <w:rsid w:val="00CD22EC"/>
    <w:rsid w:val="00CD5979"/>
    <w:rsid w:val="00CE1AA7"/>
    <w:rsid w:val="00D07D8E"/>
    <w:rsid w:val="00D12D97"/>
    <w:rsid w:val="00D20688"/>
    <w:rsid w:val="00D2337D"/>
    <w:rsid w:val="00D24771"/>
    <w:rsid w:val="00D3153A"/>
    <w:rsid w:val="00D32700"/>
    <w:rsid w:val="00D4062E"/>
    <w:rsid w:val="00D8477A"/>
    <w:rsid w:val="00DC3101"/>
    <w:rsid w:val="00DD6AB5"/>
    <w:rsid w:val="00E0344A"/>
    <w:rsid w:val="00E03FAE"/>
    <w:rsid w:val="00E15755"/>
    <w:rsid w:val="00E166F5"/>
    <w:rsid w:val="00E233A8"/>
    <w:rsid w:val="00E5373A"/>
    <w:rsid w:val="00E72395"/>
    <w:rsid w:val="00E92661"/>
    <w:rsid w:val="00E936D6"/>
    <w:rsid w:val="00EF7291"/>
    <w:rsid w:val="00EF78AF"/>
    <w:rsid w:val="00F06EF1"/>
    <w:rsid w:val="00F167FD"/>
    <w:rsid w:val="00F25CC2"/>
    <w:rsid w:val="00F4688E"/>
    <w:rsid w:val="00F96935"/>
    <w:rsid w:val="00FA3C95"/>
    <w:rsid w:val="00FE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0C8FD"/>
  <w15:chartTrackingRefBased/>
  <w15:docId w15:val="{1A5E46C5-38A8-C840-B517-32CC6A68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7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7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7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7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7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7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7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755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E15755"/>
    <w:pPr>
      <w:jc w:val="center"/>
    </w:pPr>
    <w:rPr>
      <w:rFonts w:ascii="Aptos" w:hAnsi="Apto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15755"/>
    <w:rPr>
      <w:rFonts w:ascii="Aptos" w:hAnsi="Aptos"/>
    </w:rPr>
  </w:style>
  <w:style w:type="paragraph" w:customStyle="1" w:styleId="EndNoteBibliography">
    <w:name w:val="EndNote Bibliography"/>
    <w:basedOn w:val="Normal"/>
    <w:link w:val="EndNoteBibliographyChar"/>
    <w:rsid w:val="00E15755"/>
    <w:rPr>
      <w:rFonts w:ascii="Aptos" w:hAnsi="Aptos"/>
    </w:rPr>
  </w:style>
  <w:style w:type="character" w:customStyle="1" w:styleId="EndNoteBibliographyChar">
    <w:name w:val="EndNote Bibliography Char"/>
    <w:basedOn w:val="DefaultParagraphFont"/>
    <w:link w:val="EndNoteBibliography"/>
    <w:rsid w:val="00E15755"/>
    <w:rPr>
      <w:rFonts w:ascii="Aptos" w:hAnsi="Aptos"/>
    </w:rPr>
  </w:style>
  <w:style w:type="paragraph" w:styleId="Header">
    <w:name w:val="header"/>
    <w:basedOn w:val="Normal"/>
    <w:link w:val="HeaderChar"/>
    <w:uiPriority w:val="99"/>
    <w:unhideWhenUsed/>
    <w:rsid w:val="008A32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260"/>
  </w:style>
  <w:style w:type="paragraph" w:styleId="Footer">
    <w:name w:val="footer"/>
    <w:basedOn w:val="Normal"/>
    <w:link w:val="FooterChar"/>
    <w:uiPriority w:val="99"/>
    <w:unhideWhenUsed/>
    <w:rsid w:val="008A32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</TotalTime>
  <Pages>7</Pages>
  <Words>23159</Words>
  <Characters>132012</Characters>
  <Application>Microsoft Office Word</Application>
  <DocSecurity>0</DocSecurity>
  <Lines>1100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Garrett</dc:creator>
  <cp:keywords/>
  <dc:description/>
  <cp:lastModifiedBy>Eva Garrett</cp:lastModifiedBy>
  <cp:revision>3</cp:revision>
  <dcterms:created xsi:type="dcterms:W3CDTF">2024-08-16T19:55:00Z</dcterms:created>
  <dcterms:modified xsi:type="dcterms:W3CDTF">2024-08-20T18:06:00Z</dcterms:modified>
</cp:coreProperties>
</file>